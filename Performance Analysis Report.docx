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4B" w:rsidRDefault="00C821DD">
      <w:r>
        <w:t>Richie Lazear</w:t>
      </w:r>
    </w:p>
    <w:p w:rsidR="00C821DD" w:rsidRDefault="00C821DD">
      <w:r>
        <w:t>Mr. Ritter</w:t>
      </w:r>
    </w:p>
    <w:p w:rsidR="00C821DD" w:rsidRDefault="00C821DD">
      <w:r>
        <w:t>Programming Data Structures (H)</w:t>
      </w:r>
    </w:p>
    <w:p w:rsidR="00C821DD" w:rsidRDefault="00C821DD">
      <w:r>
        <w:t>December 8, 2014</w:t>
      </w:r>
    </w:p>
    <w:p w:rsidR="00C5052C" w:rsidRDefault="00C5052C" w:rsidP="00C821DD">
      <w:pPr>
        <w:jc w:val="center"/>
      </w:pPr>
    </w:p>
    <w:p w:rsidR="00C821DD" w:rsidRDefault="00C821DD" w:rsidP="00C821DD">
      <w:pPr>
        <w:jc w:val="center"/>
      </w:pPr>
      <w:r>
        <w:t xml:space="preserve">AS3 </w:t>
      </w:r>
      <w:r w:rsidR="00791C1C">
        <w:t xml:space="preserve">Performance Analysis </w:t>
      </w:r>
      <w:r>
        <w:t>Report</w:t>
      </w:r>
    </w:p>
    <w:p w:rsidR="00C5052C" w:rsidRDefault="00C5052C" w:rsidP="00C821DD">
      <w:pPr>
        <w:jc w:val="center"/>
      </w:pPr>
    </w:p>
    <w:p w:rsidR="00C5052C" w:rsidRDefault="00C5052C" w:rsidP="00C5052C">
      <w:r>
        <w:t>Give a brief description of the program here</w:t>
      </w:r>
    </w:p>
    <w:p w:rsidR="00C5052C" w:rsidRDefault="00C5052C" w:rsidP="00C5052C"/>
    <w:p w:rsidR="00C821DD" w:rsidRDefault="00ED528B" w:rsidP="00C821DD">
      <w:r>
        <w:t>Explain why you read in all words to lowercase: From @ beginning of sentence</w:t>
      </w:r>
      <w:r w:rsidR="003D551A">
        <w:t xml:space="preserve"> is no different than from in middle of sentence</w:t>
      </w:r>
    </w:p>
    <w:p w:rsidR="00732609" w:rsidRDefault="00732609" w:rsidP="00C821DD"/>
    <w:p w:rsidR="00732609" w:rsidRDefault="00732609" w:rsidP="00C821DD">
      <w:r>
        <w:t>I handled double dashes because…</w:t>
      </w:r>
    </w:p>
    <w:p w:rsidR="00E72ED4" w:rsidRDefault="00E72ED4" w:rsidP="00C821DD"/>
    <w:p w:rsidR="004E4A6A" w:rsidRPr="004E4A6A" w:rsidRDefault="004E4A6A" w:rsidP="00C821DD">
      <w:r>
        <w:rPr>
          <w:b/>
        </w:rPr>
        <w:t>As3Small.txt contents:</w:t>
      </w:r>
      <w:r>
        <w:t xml:space="preserve"> the kid walks down the street to say hello to his neighbors and their dogs</w:t>
      </w:r>
    </w:p>
    <w:p w:rsidR="004E4A6A" w:rsidRDefault="004E4A6A" w:rsidP="00C821DD"/>
    <w:p w:rsidR="003268B1" w:rsidRDefault="003268B1" w:rsidP="003268B1">
      <w:pPr>
        <w:rPr>
          <w:b/>
        </w:rPr>
      </w:pPr>
      <w:r>
        <w:rPr>
          <w:b/>
        </w:rPr>
        <w:t>Data from sorting array read in from As3Small.txt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pPr>
              <w:jc w:val="center"/>
            </w:pPr>
            <w:r>
              <w:t>Sort</w:t>
            </w:r>
          </w:p>
        </w:tc>
        <w:tc>
          <w:tcPr>
            <w:tcW w:w="3192" w:type="dxa"/>
            <w:gridSpan w:val="2"/>
            <w:shd w:val="clear" w:color="auto" w:fill="BFBFBF" w:themeFill="background1" w:themeFillShade="BF"/>
          </w:tcPr>
          <w:p w:rsidR="003268B1" w:rsidRDefault="003268B1" w:rsidP="00B87B2F">
            <w:pPr>
              <w:jc w:val="center"/>
            </w:pPr>
            <w:r>
              <w:t>Comparisons</w:t>
            </w:r>
          </w:p>
        </w:tc>
        <w:tc>
          <w:tcPr>
            <w:tcW w:w="3192" w:type="dxa"/>
            <w:gridSpan w:val="2"/>
            <w:shd w:val="clear" w:color="auto" w:fill="BFBFBF" w:themeFill="background1" w:themeFillShade="BF"/>
          </w:tcPr>
          <w:p w:rsidR="003268B1" w:rsidRDefault="003268B1" w:rsidP="00B87B2F">
            <w:pPr>
              <w:jc w:val="center"/>
            </w:pPr>
            <w:r>
              <w:t>Swaps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pPr>
              <w:jc w:val="center"/>
            </w:pPr>
            <w:r>
              <w:t>Time (nanoseconds)</w:t>
            </w: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pPr>
              <w:jc w:val="center"/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3268B1" w:rsidRDefault="003268B1" w:rsidP="00B87B2F">
            <w:pPr>
              <w:jc w:val="center"/>
            </w:pPr>
            <w:r>
              <w:t>Test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3268B1" w:rsidRDefault="003268B1" w:rsidP="00B87B2F">
            <w:pPr>
              <w:jc w:val="center"/>
            </w:pPr>
            <w:r>
              <w:t>Worst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3268B1" w:rsidRDefault="003268B1" w:rsidP="00B87B2F">
            <w:pPr>
              <w:jc w:val="center"/>
            </w:pPr>
            <w:r>
              <w:t>Test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3268B1" w:rsidRDefault="003268B1" w:rsidP="00B87B2F">
            <w:pPr>
              <w:jc w:val="center"/>
            </w:pPr>
            <w:r>
              <w:t>Worst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3268B1" w:rsidRDefault="003268B1" w:rsidP="00B87B2F">
            <w:pPr>
              <w:jc w:val="center"/>
            </w:pP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r>
              <w:t>Selection</w:t>
            </w:r>
          </w:p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81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8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167943</w:t>
            </w: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r>
              <w:t>Insertion</w:t>
            </w:r>
          </w:p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63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51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121759</w:t>
            </w: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3268B1" w:rsidP="00B87B2F">
            <w:r>
              <w:t>Bubble</w:t>
            </w:r>
          </w:p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78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51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150682</w:t>
            </w: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077F21" w:rsidP="00B87B2F">
            <w:r>
              <w:t>Merge</w:t>
            </w:r>
          </w:p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51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19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196400</w:t>
            </w:r>
          </w:p>
        </w:tc>
      </w:tr>
      <w:tr w:rsidR="003268B1" w:rsidTr="00EA478C">
        <w:tc>
          <w:tcPr>
            <w:tcW w:w="1596" w:type="dxa"/>
            <w:shd w:val="clear" w:color="auto" w:fill="BFBFBF" w:themeFill="background1" w:themeFillShade="BF"/>
          </w:tcPr>
          <w:p w:rsidR="003268B1" w:rsidRDefault="00077F21" w:rsidP="00B87B2F">
            <w:r>
              <w:t>Quick</w:t>
            </w:r>
          </w:p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41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28</w:t>
            </w:r>
          </w:p>
        </w:tc>
        <w:tc>
          <w:tcPr>
            <w:tcW w:w="1596" w:type="dxa"/>
          </w:tcPr>
          <w:p w:rsidR="003268B1" w:rsidRDefault="003268B1" w:rsidP="00B87B2F"/>
        </w:tc>
        <w:tc>
          <w:tcPr>
            <w:tcW w:w="1596" w:type="dxa"/>
          </w:tcPr>
          <w:p w:rsidR="003268B1" w:rsidRDefault="009605CA" w:rsidP="009D7A00">
            <w:pPr>
              <w:jc w:val="right"/>
            </w:pPr>
            <w:r>
              <w:t>108697</w:t>
            </w:r>
          </w:p>
        </w:tc>
      </w:tr>
    </w:tbl>
    <w:p w:rsidR="003268B1" w:rsidRDefault="003268B1" w:rsidP="003268B1"/>
    <w:p w:rsidR="003268B1" w:rsidRDefault="003268B1" w:rsidP="003268B1">
      <w:pPr>
        <w:rPr>
          <w:b/>
        </w:rPr>
      </w:pPr>
      <w:r>
        <w:rPr>
          <w:b/>
        </w:rPr>
        <w:t>Data from searching array read in from As3Small.txt</w:t>
      </w:r>
    </w:p>
    <w:p w:rsidR="00763089" w:rsidRDefault="00763089" w:rsidP="003268B1">
      <w:pPr>
        <w:rPr>
          <w:b/>
        </w:rPr>
      </w:pPr>
      <w:r>
        <w:rPr>
          <w:b/>
        </w:rPr>
        <w:t>Searching for the word “kid”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3268B1" w:rsidTr="00CD63B5">
        <w:tc>
          <w:tcPr>
            <w:tcW w:w="1638" w:type="dxa"/>
            <w:shd w:val="clear" w:color="auto" w:fill="BFBFBF" w:themeFill="background1" w:themeFillShade="BF"/>
          </w:tcPr>
          <w:p w:rsidR="003268B1" w:rsidRPr="0024447E" w:rsidRDefault="003268B1" w:rsidP="00B87B2F">
            <w:pPr>
              <w:jc w:val="center"/>
            </w:pPr>
            <w:r w:rsidRPr="0024447E">
              <w:t>Search</w:t>
            </w:r>
          </w:p>
        </w:tc>
        <w:tc>
          <w:tcPr>
            <w:tcW w:w="5544" w:type="dxa"/>
            <w:gridSpan w:val="2"/>
            <w:shd w:val="clear" w:color="auto" w:fill="BFBFBF" w:themeFill="background1" w:themeFillShade="BF"/>
          </w:tcPr>
          <w:p w:rsidR="003268B1" w:rsidRPr="0024447E" w:rsidRDefault="003268B1" w:rsidP="00B87B2F">
            <w:pPr>
              <w:jc w:val="center"/>
            </w:pPr>
            <w:r w:rsidRPr="0024447E">
              <w:t>Comparisons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3268B1" w:rsidRPr="0024447E" w:rsidRDefault="003268B1" w:rsidP="00B87B2F">
            <w:pPr>
              <w:jc w:val="center"/>
            </w:pPr>
            <w:r>
              <w:t>Time (nanoseconds)</w:t>
            </w:r>
          </w:p>
        </w:tc>
      </w:tr>
      <w:tr w:rsidR="003268B1" w:rsidTr="00CD63B5">
        <w:tc>
          <w:tcPr>
            <w:tcW w:w="1638" w:type="dxa"/>
            <w:shd w:val="clear" w:color="auto" w:fill="BFBFBF" w:themeFill="background1" w:themeFillShade="BF"/>
          </w:tcPr>
          <w:p w:rsidR="003268B1" w:rsidRPr="0024447E" w:rsidRDefault="003268B1" w:rsidP="00B87B2F">
            <w:pPr>
              <w:jc w:val="center"/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:rsidR="003268B1" w:rsidRPr="0024447E" w:rsidRDefault="003268B1" w:rsidP="00B87B2F">
            <w:pPr>
              <w:jc w:val="center"/>
            </w:pPr>
            <w:r>
              <w:t>Test Case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268B1" w:rsidRPr="0024447E" w:rsidRDefault="003268B1" w:rsidP="00B87B2F">
            <w:pPr>
              <w:jc w:val="center"/>
            </w:pPr>
            <w:r>
              <w:t>Worst Case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3268B1" w:rsidRPr="0024447E" w:rsidRDefault="003268B1" w:rsidP="00B87B2F">
            <w:pPr>
              <w:jc w:val="center"/>
            </w:pPr>
          </w:p>
        </w:tc>
      </w:tr>
      <w:tr w:rsidR="003268B1" w:rsidTr="00CD63B5">
        <w:tc>
          <w:tcPr>
            <w:tcW w:w="1638" w:type="dxa"/>
            <w:shd w:val="clear" w:color="auto" w:fill="BFBFBF" w:themeFill="background1" w:themeFillShade="BF"/>
          </w:tcPr>
          <w:p w:rsidR="003268B1" w:rsidRPr="0024447E" w:rsidRDefault="003268B1" w:rsidP="00B87B2F">
            <w:r>
              <w:t>Linear</w:t>
            </w:r>
          </w:p>
        </w:tc>
        <w:tc>
          <w:tcPr>
            <w:tcW w:w="3150" w:type="dxa"/>
          </w:tcPr>
          <w:p w:rsidR="003268B1" w:rsidRPr="0024447E" w:rsidRDefault="003D3747" w:rsidP="003D3747">
            <w:pPr>
              <w:jc w:val="right"/>
            </w:pPr>
            <w:r>
              <w:t>6</w:t>
            </w:r>
          </w:p>
        </w:tc>
        <w:tc>
          <w:tcPr>
            <w:tcW w:w="2394" w:type="dxa"/>
          </w:tcPr>
          <w:p w:rsidR="003268B1" w:rsidRPr="0024447E" w:rsidRDefault="003268B1" w:rsidP="00B87B2F"/>
        </w:tc>
        <w:tc>
          <w:tcPr>
            <w:tcW w:w="2394" w:type="dxa"/>
          </w:tcPr>
          <w:p w:rsidR="003268B1" w:rsidRPr="0024447E" w:rsidRDefault="003D3747" w:rsidP="003D3747">
            <w:pPr>
              <w:jc w:val="right"/>
            </w:pPr>
            <w:r>
              <w:t>30,323</w:t>
            </w:r>
          </w:p>
        </w:tc>
      </w:tr>
      <w:tr w:rsidR="003268B1" w:rsidTr="00CD63B5">
        <w:tc>
          <w:tcPr>
            <w:tcW w:w="1638" w:type="dxa"/>
            <w:shd w:val="clear" w:color="auto" w:fill="BFBFBF" w:themeFill="background1" w:themeFillShade="BF"/>
          </w:tcPr>
          <w:p w:rsidR="003268B1" w:rsidRPr="0024447E" w:rsidRDefault="003268B1" w:rsidP="00B87B2F">
            <w:r>
              <w:t>Binary</w:t>
            </w:r>
          </w:p>
        </w:tc>
        <w:tc>
          <w:tcPr>
            <w:tcW w:w="3150" w:type="dxa"/>
          </w:tcPr>
          <w:p w:rsidR="003268B1" w:rsidRPr="0024447E" w:rsidRDefault="003D3747" w:rsidP="003D3747">
            <w:pPr>
              <w:jc w:val="right"/>
            </w:pPr>
            <w:r>
              <w:t>4</w:t>
            </w:r>
          </w:p>
        </w:tc>
        <w:tc>
          <w:tcPr>
            <w:tcW w:w="2394" w:type="dxa"/>
          </w:tcPr>
          <w:p w:rsidR="003268B1" w:rsidRPr="0024447E" w:rsidRDefault="003268B1" w:rsidP="00B87B2F"/>
        </w:tc>
        <w:tc>
          <w:tcPr>
            <w:tcW w:w="2394" w:type="dxa"/>
          </w:tcPr>
          <w:p w:rsidR="003268B1" w:rsidRPr="0024447E" w:rsidRDefault="003D3747" w:rsidP="003D3747">
            <w:pPr>
              <w:jc w:val="right"/>
            </w:pPr>
            <w:r>
              <w:t>29,390</w:t>
            </w:r>
          </w:p>
        </w:tc>
      </w:tr>
      <w:tr w:rsidR="003268B1" w:rsidTr="00CD63B5">
        <w:tc>
          <w:tcPr>
            <w:tcW w:w="1638" w:type="dxa"/>
            <w:shd w:val="clear" w:color="auto" w:fill="BFBFBF" w:themeFill="background1" w:themeFillShade="BF"/>
          </w:tcPr>
          <w:p w:rsidR="003268B1" w:rsidRPr="0024447E" w:rsidRDefault="003268B1" w:rsidP="00B87B2F">
            <w:r>
              <w:t>Quadratic</w:t>
            </w:r>
          </w:p>
        </w:tc>
        <w:tc>
          <w:tcPr>
            <w:tcW w:w="3150" w:type="dxa"/>
          </w:tcPr>
          <w:p w:rsidR="003268B1" w:rsidRPr="0024447E" w:rsidRDefault="003D3747" w:rsidP="003D3747">
            <w:pPr>
              <w:jc w:val="right"/>
            </w:pPr>
            <w:r>
              <w:t>5</w:t>
            </w:r>
          </w:p>
        </w:tc>
        <w:tc>
          <w:tcPr>
            <w:tcW w:w="2394" w:type="dxa"/>
          </w:tcPr>
          <w:p w:rsidR="003268B1" w:rsidRPr="0024447E" w:rsidRDefault="003268B1" w:rsidP="00B87B2F"/>
        </w:tc>
        <w:tc>
          <w:tcPr>
            <w:tcW w:w="2394" w:type="dxa"/>
          </w:tcPr>
          <w:p w:rsidR="003268B1" w:rsidRPr="0024447E" w:rsidRDefault="003D3747" w:rsidP="003D3747">
            <w:pPr>
              <w:jc w:val="right"/>
            </w:pPr>
            <w:r>
              <w:t>877,505</w:t>
            </w:r>
          </w:p>
        </w:tc>
      </w:tr>
    </w:tbl>
    <w:p w:rsidR="003268B1" w:rsidRDefault="003268B1" w:rsidP="00C821DD"/>
    <w:p w:rsidR="003268B1" w:rsidRDefault="003268B1" w:rsidP="00C821DD"/>
    <w:p w:rsidR="00E72ED4" w:rsidRDefault="00E72ED4" w:rsidP="00C821DD">
      <w:pPr>
        <w:rPr>
          <w:b/>
        </w:rPr>
      </w:pPr>
      <w:r>
        <w:rPr>
          <w:b/>
        </w:rPr>
        <w:t>Data from sorting array read in from “War and Peace”</w:t>
      </w:r>
      <w:r w:rsidR="003268B1">
        <w:rPr>
          <w:b/>
        </w:rPr>
        <w:t xml:space="preserve"> (As3Large.txt)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72ED4" w:rsidTr="00EA478C">
        <w:tc>
          <w:tcPr>
            <w:tcW w:w="1596" w:type="dxa"/>
            <w:shd w:val="clear" w:color="auto" w:fill="BFBFBF" w:themeFill="background1" w:themeFillShade="BF"/>
          </w:tcPr>
          <w:p w:rsidR="00E72ED4" w:rsidRDefault="00E72ED4" w:rsidP="00AC281C">
            <w:pPr>
              <w:jc w:val="center"/>
            </w:pPr>
            <w:r>
              <w:t>Sort</w:t>
            </w:r>
          </w:p>
        </w:tc>
        <w:tc>
          <w:tcPr>
            <w:tcW w:w="3192" w:type="dxa"/>
            <w:gridSpan w:val="2"/>
            <w:shd w:val="clear" w:color="auto" w:fill="BFBFBF" w:themeFill="background1" w:themeFillShade="BF"/>
          </w:tcPr>
          <w:p w:rsidR="00E72ED4" w:rsidRDefault="00E72ED4" w:rsidP="00AC281C">
            <w:pPr>
              <w:jc w:val="center"/>
            </w:pPr>
            <w:r>
              <w:t>Comparisons</w:t>
            </w:r>
          </w:p>
        </w:tc>
        <w:tc>
          <w:tcPr>
            <w:tcW w:w="3192" w:type="dxa"/>
            <w:gridSpan w:val="2"/>
            <w:shd w:val="clear" w:color="auto" w:fill="BFBFBF" w:themeFill="background1" w:themeFillShade="BF"/>
          </w:tcPr>
          <w:p w:rsidR="00E72ED4" w:rsidRDefault="00E72ED4" w:rsidP="00AC281C">
            <w:pPr>
              <w:jc w:val="center"/>
            </w:pPr>
            <w:r>
              <w:t>Swaps</w:t>
            </w:r>
          </w:p>
        </w:tc>
        <w:tc>
          <w:tcPr>
            <w:tcW w:w="1596" w:type="dxa"/>
            <w:shd w:val="clear" w:color="auto" w:fill="BFBFBF" w:themeFill="background1" w:themeFillShade="BF"/>
          </w:tcPr>
          <w:p w:rsidR="00E72ED4" w:rsidRDefault="00E72ED4" w:rsidP="00AC281C">
            <w:pPr>
              <w:jc w:val="center"/>
            </w:pPr>
            <w:r>
              <w:t>Time (nanoseconds)</w:t>
            </w:r>
          </w:p>
        </w:tc>
      </w:tr>
      <w:tr w:rsidR="00E72ED4" w:rsidTr="00EA478C">
        <w:tc>
          <w:tcPr>
            <w:tcW w:w="1596" w:type="dxa"/>
            <w:shd w:val="clear" w:color="auto" w:fill="BFBFBF" w:themeFill="background1" w:themeFillShade="BF"/>
          </w:tcPr>
          <w:p w:rsidR="00E72ED4" w:rsidRDefault="00E72ED4" w:rsidP="00AC281C">
            <w:pPr>
              <w:jc w:val="center"/>
            </w:pPr>
          </w:p>
        </w:tc>
        <w:tc>
          <w:tcPr>
            <w:tcW w:w="1596" w:type="dxa"/>
            <w:shd w:val="clear" w:color="auto" w:fill="F2F2F2" w:themeFill="background1" w:themeFillShade="F2"/>
          </w:tcPr>
          <w:p w:rsidR="00E72ED4" w:rsidRDefault="00E72ED4" w:rsidP="00AC281C">
            <w:pPr>
              <w:jc w:val="center"/>
            </w:pPr>
            <w:r>
              <w:t>Test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E72ED4" w:rsidRDefault="00E72ED4" w:rsidP="00AC281C">
            <w:pPr>
              <w:jc w:val="center"/>
            </w:pPr>
            <w:r>
              <w:t>Worst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E72ED4" w:rsidRDefault="00E72ED4" w:rsidP="00AC281C">
            <w:pPr>
              <w:jc w:val="center"/>
            </w:pPr>
            <w:r>
              <w:t>Test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E72ED4" w:rsidRDefault="00E72ED4" w:rsidP="00AC281C">
            <w:pPr>
              <w:jc w:val="center"/>
            </w:pPr>
            <w:r>
              <w:t>Worst Case</w:t>
            </w:r>
          </w:p>
        </w:tc>
        <w:tc>
          <w:tcPr>
            <w:tcW w:w="1596" w:type="dxa"/>
            <w:shd w:val="clear" w:color="auto" w:fill="F2F2F2" w:themeFill="background1" w:themeFillShade="F2"/>
          </w:tcPr>
          <w:p w:rsidR="00E72ED4" w:rsidRDefault="00E72ED4" w:rsidP="00AC281C">
            <w:pPr>
              <w:jc w:val="center"/>
            </w:pPr>
          </w:p>
        </w:tc>
      </w:tr>
      <w:tr w:rsidR="00672EA5" w:rsidTr="00EA478C">
        <w:tc>
          <w:tcPr>
            <w:tcW w:w="1596" w:type="dxa"/>
            <w:shd w:val="clear" w:color="auto" w:fill="BFBFBF" w:themeFill="background1" w:themeFillShade="BF"/>
          </w:tcPr>
          <w:p w:rsidR="00672EA5" w:rsidRDefault="00672EA5" w:rsidP="00C821DD">
            <w:r>
              <w:t>Selection</w:t>
            </w:r>
          </w:p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138,089,193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10,361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1,283,947,479</w:t>
            </w:r>
          </w:p>
        </w:tc>
      </w:tr>
      <w:tr w:rsidR="00672EA5" w:rsidTr="00EA478C">
        <w:tc>
          <w:tcPr>
            <w:tcW w:w="1596" w:type="dxa"/>
            <w:shd w:val="clear" w:color="auto" w:fill="BFBFBF" w:themeFill="background1" w:themeFillShade="BF"/>
          </w:tcPr>
          <w:p w:rsidR="00672EA5" w:rsidRDefault="00672EA5" w:rsidP="00C821DD">
            <w:r>
              <w:t>Insertion</w:t>
            </w:r>
          </w:p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86,101,855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86,083,349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1,052,116,650</w:t>
            </w:r>
          </w:p>
        </w:tc>
      </w:tr>
      <w:tr w:rsidR="00672EA5" w:rsidTr="00EA478C">
        <w:tc>
          <w:tcPr>
            <w:tcW w:w="1596" w:type="dxa"/>
            <w:shd w:val="clear" w:color="auto" w:fill="BFBFBF" w:themeFill="background1" w:themeFillShade="BF"/>
          </w:tcPr>
          <w:p w:rsidR="00672EA5" w:rsidRDefault="00672EA5" w:rsidP="00C821DD">
            <w:r>
              <w:t>Bubble</w:t>
            </w:r>
          </w:p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171,234,096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86,083,349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3,821,188,052</w:t>
            </w:r>
          </w:p>
        </w:tc>
      </w:tr>
      <w:tr w:rsidR="00672EA5" w:rsidTr="00EA478C">
        <w:tc>
          <w:tcPr>
            <w:tcW w:w="1596" w:type="dxa"/>
            <w:shd w:val="clear" w:color="auto" w:fill="BFBFBF" w:themeFill="background1" w:themeFillShade="BF"/>
          </w:tcPr>
          <w:p w:rsidR="00672EA5" w:rsidRDefault="00672EA5" w:rsidP="00C821DD">
            <w:r>
              <w:t>Quick</w:t>
            </w:r>
          </w:p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356,924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121,054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39,375,791</w:t>
            </w:r>
          </w:p>
        </w:tc>
      </w:tr>
      <w:tr w:rsidR="00672EA5" w:rsidTr="00EA478C">
        <w:tc>
          <w:tcPr>
            <w:tcW w:w="1596" w:type="dxa"/>
            <w:shd w:val="clear" w:color="auto" w:fill="BFBFBF" w:themeFill="background1" w:themeFillShade="BF"/>
          </w:tcPr>
          <w:p w:rsidR="00672EA5" w:rsidRDefault="00672EA5" w:rsidP="00C821DD">
            <w:r>
              <w:t>Merge</w:t>
            </w:r>
          </w:p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312,520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167,610</w:t>
            </w:r>
          </w:p>
        </w:tc>
        <w:tc>
          <w:tcPr>
            <w:tcW w:w="1596" w:type="dxa"/>
          </w:tcPr>
          <w:p w:rsidR="00672EA5" w:rsidRDefault="00672EA5" w:rsidP="00B87B2F"/>
        </w:tc>
        <w:tc>
          <w:tcPr>
            <w:tcW w:w="1596" w:type="dxa"/>
          </w:tcPr>
          <w:p w:rsidR="00672EA5" w:rsidRDefault="00672EA5" w:rsidP="00B87B2F">
            <w:pPr>
              <w:jc w:val="right"/>
            </w:pPr>
            <w:r>
              <w:t>16,564,843</w:t>
            </w:r>
          </w:p>
        </w:tc>
      </w:tr>
    </w:tbl>
    <w:p w:rsidR="00E72ED4" w:rsidRDefault="00E72ED4" w:rsidP="00C821DD"/>
    <w:p w:rsidR="0024447E" w:rsidRDefault="0024447E" w:rsidP="00C821DD">
      <w:pPr>
        <w:rPr>
          <w:b/>
        </w:rPr>
      </w:pPr>
      <w:r>
        <w:rPr>
          <w:b/>
        </w:rPr>
        <w:t>Data from searching array read in from “War and Peace”</w:t>
      </w:r>
      <w:r w:rsidR="003268B1">
        <w:rPr>
          <w:b/>
        </w:rPr>
        <w:t xml:space="preserve"> (As3Large.txt)</w:t>
      </w:r>
    </w:p>
    <w:p w:rsidR="00AF3B38" w:rsidRDefault="00AF3B38" w:rsidP="00C821DD">
      <w:pPr>
        <w:rPr>
          <w:b/>
        </w:rPr>
      </w:pPr>
      <w:r>
        <w:rPr>
          <w:b/>
        </w:rPr>
        <w:t>Searching for the word “war”</w:t>
      </w:r>
    </w:p>
    <w:tbl>
      <w:tblPr>
        <w:tblStyle w:val="TableGrid"/>
        <w:tblW w:w="0" w:type="auto"/>
        <w:tblLook w:val="04A0"/>
      </w:tblPr>
      <w:tblGrid>
        <w:gridCol w:w="1638"/>
        <w:gridCol w:w="3150"/>
        <w:gridCol w:w="2394"/>
        <w:gridCol w:w="2394"/>
      </w:tblGrid>
      <w:tr w:rsidR="0024447E" w:rsidTr="00CD63B5">
        <w:tc>
          <w:tcPr>
            <w:tcW w:w="1638" w:type="dxa"/>
            <w:shd w:val="clear" w:color="auto" w:fill="BFBFBF" w:themeFill="background1" w:themeFillShade="BF"/>
          </w:tcPr>
          <w:p w:rsidR="0024447E" w:rsidRPr="0024447E" w:rsidRDefault="0024447E" w:rsidP="00026A4A">
            <w:pPr>
              <w:jc w:val="center"/>
            </w:pPr>
            <w:r w:rsidRPr="0024447E">
              <w:lastRenderedPageBreak/>
              <w:t>Search</w:t>
            </w:r>
          </w:p>
        </w:tc>
        <w:tc>
          <w:tcPr>
            <w:tcW w:w="5544" w:type="dxa"/>
            <w:gridSpan w:val="2"/>
            <w:shd w:val="clear" w:color="auto" w:fill="BFBFBF" w:themeFill="background1" w:themeFillShade="BF"/>
          </w:tcPr>
          <w:p w:rsidR="0024447E" w:rsidRPr="0024447E" w:rsidRDefault="0024447E" w:rsidP="00026A4A">
            <w:pPr>
              <w:jc w:val="center"/>
            </w:pPr>
            <w:r w:rsidRPr="0024447E">
              <w:t>Comparisons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24447E" w:rsidRPr="0024447E" w:rsidRDefault="0024447E" w:rsidP="00026A4A">
            <w:pPr>
              <w:jc w:val="center"/>
            </w:pPr>
            <w:r>
              <w:t>Time (nanoseconds)</w:t>
            </w:r>
          </w:p>
        </w:tc>
      </w:tr>
      <w:tr w:rsidR="0024447E" w:rsidTr="00CD63B5">
        <w:tc>
          <w:tcPr>
            <w:tcW w:w="1638" w:type="dxa"/>
            <w:shd w:val="clear" w:color="auto" w:fill="BFBFBF" w:themeFill="background1" w:themeFillShade="BF"/>
          </w:tcPr>
          <w:p w:rsidR="0024447E" w:rsidRPr="0024447E" w:rsidRDefault="0024447E" w:rsidP="00026A4A">
            <w:pPr>
              <w:jc w:val="center"/>
            </w:pPr>
          </w:p>
        </w:tc>
        <w:tc>
          <w:tcPr>
            <w:tcW w:w="3150" w:type="dxa"/>
            <w:shd w:val="clear" w:color="auto" w:fill="F2F2F2" w:themeFill="background1" w:themeFillShade="F2"/>
          </w:tcPr>
          <w:p w:rsidR="0024447E" w:rsidRPr="0024447E" w:rsidRDefault="0024447E" w:rsidP="00026A4A">
            <w:pPr>
              <w:jc w:val="center"/>
            </w:pPr>
            <w:r>
              <w:t>Test Case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24447E" w:rsidRPr="0024447E" w:rsidRDefault="0024447E" w:rsidP="00026A4A">
            <w:pPr>
              <w:jc w:val="center"/>
            </w:pPr>
            <w:r>
              <w:t>Worst Case</w:t>
            </w:r>
          </w:p>
        </w:tc>
        <w:tc>
          <w:tcPr>
            <w:tcW w:w="2394" w:type="dxa"/>
            <w:shd w:val="clear" w:color="auto" w:fill="F2F2F2" w:themeFill="background1" w:themeFillShade="F2"/>
          </w:tcPr>
          <w:p w:rsidR="0024447E" w:rsidRPr="0024447E" w:rsidRDefault="0024447E" w:rsidP="00026A4A">
            <w:pPr>
              <w:jc w:val="center"/>
            </w:pPr>
          </w:p>
        </w:tc>
      </w:tr>
      <w:tr w:rsidR="0024447E" w:rsidTr="00CD63B5">
        <w:tc>
          <w:tcPr>
            <w:tcW w:w="1638" w:type="dxa"/>
            <w:shd w:val="clear" w:color="auto" w:fill="BFBFBF" w:themeFill="background1" w:themeFillShade="BF"/>
          </w:tcPr>
          <w:p w:rsidR="0024447E" w:rsidRPr="0024447E" w:rsidRDefault="0024447E" w:rsidP="00C821DD">
            <w:r>
              <w:t>Linear</w:t>
            </w:r>
          </w:p>
        </w:tc>
        <w:tc>
          <w:tcPr>
            <w:tcW w:w="3150" w:type="dxa"/>
          </w:tcPr>
          <w:p w:rsidR="0024447E" w:rsidRPr="0024447E" w:rsidRDefault="00AF3B38" w:rsidP="00B609AA">
            <w:pPr>
              <w:jc w:val="right"/>
            </w:pPr>
            <w:r>
              <w:t>17</w:t>
            </w:r>
            <w:r w:rsidR="00B609AA">
              <w:t>,</w:t>
            </w:r>
            <w:r>
              <w:t>850</w:t>
            </w:r>
          </w:p>
        </w:tc>
        <w:tc>
          <w:tcPr>
            <w:tcW w:w="2394" w:type="dxa"/>
          </w:tcPr>
          <w:p w:rsidR="0024447E" w:rsidRPr="0024447E" w:rsidRDefault="0024447E" w:rsidP="00C821DD"/>
        </w:tc>
        <w:tc>
          <w:tcPr>
            <w:tcW w:w="2394" w:type="dxa"/>
          </w:tcPr>
          <w:p w:rsidR="0024447E" w:rsidRPr="0024447E" w:rsidRDefault="00AF3B38" w:rsidP="00B609AA">
            <w:pPr>
              <w:jc w:val="right"/>
            </w:pPr>
            <w:r>
              <w:t>14,021,430</w:t>
            </w:r>
          </w:p>
        </w:tc>
      </w:tr>
      <w:tr w:rsidR="0024447E" w:rsidTr="00CD63B5">
        <w:tc>
          <w:tcPr>
            <w:tcW w:w="1638" w:type="dxa"/>
            <w:shd w:val="clear" w:color="auto" w:fill="BFBFBF" w:themeFill="background1" w:themeFillShade="BF"/>
          </w:tcPr>
          <w:p w:rsidR="0024447E" w:rsidRPr="0024447E" w:rsidRDefault="0024447E" w:rsidP="00C821DD">
            <w:r>
              <w:t>Binary</w:t>
            </w:r>
          </w:p>
        </w:tc>
        <w:tc>
          <w:tcPr>
            <w:tcW w:w="3150" w:type="dxa"/>
          </w:tcPr>
          <w:p w:rsidR="0024447E" w:rsidRPr="0024447E" w:rsidRDefault="00AF3B38" w:rsidP="00B609AA">
            <w:pPr>
              <w:jc w:val="right"/>
            </w:pPr>
            <w:r>
              <w:t>14</w:t>
            </w:r>
          </w:p>
        </w:tc>
        <w:tc>
          <w:tcPr>
            <w:tcW w:w="2394" w:type="dxa"/>
          </w:tcPr>
          <w:p w:rsidR="0024447E" w:rsidRPr="0024447E" w:rsidRDefault="0024447E" w:rsidP="00C821DD"/>
        </w:tc>
        <w:tc>
          <w:tcPr>
            <w:tcW w:w="2394" w:type="dxa"/>
          </w:tcPr>
          <w:p w:rsidR="0024447E" w:rsidRPr="0024447E" w:rsidRDefault="00AF3B38" w:rsidP="00B609AA">
            <w:pPr>
              <w:jc w:val="right"/>
            </w:pPr>
            <w:r>
              <w:t>33,588</w:t>
            </w:r>
          </w:p>
        </w:tc>
      </w:tr>
      <w:tr w:rsidR="0024447E" w:rsidTr="00CD63B5">
        <w:tc>
          <w:tcPr>
            <w:tcW w:w="1638" w:type="dxa"/>
            <w:shd w:val="clear" w:color="auto" w:fill="BFBFBF" w:themeFill="background1" w:themeFillShade="BF"/>
          </w:tcPr>
          <w:p w:rsidR="0024447E" w:rsidRPr="0024447E" w:rsidRDefault="0024447E" w:rsidP="00C821DD">
            <w:r>
              <w:t>Quadratic</w:t>
            </w:r>
          </w:p>
        </w:tc>
        <w:tc>
          <w:tcPr>
            <w:tcW w:w="3150" w:type="dxa"/>
          </w:tcPr>
          <w:p w:rsidR="0024447E" w:rsidRPr="0024447E" w:rsidRDefault="00AF3B38" w:rsidP="00B609AA">
            <w:pPr>
              <w:jc w:val="right"/>
            </w:pPr>
            <w:r>
              <w:t>166</w:t>
            </w:r>
          </w:p>
        </w:tc>
        <w:tc>
          <w:tcPr>
            <w:tcW w:w="2394" w:type="dxa"/>
          </w:tcPr>
          <w:p w:rsidR="0024447E" w:rsidRPr="0024447E" w:rsidRDefault="0024447E" w:rsidP="00C821DD"/>
        </w:tc>
        <w:tc>
          <w:tcPr>
            <w:tcW w:w="2394" w:type="dxa"/>
          </w:tcPr>
          <w:p w:rsidR="0024447E" w:rsidRPr="0024447E" w:rsidRDefault="00AF3B38" w:rsidP="00B609AA">
            <w:pPr>
              <w:jc w:val="right"/>
            </w:pPr>
            <w:r>
              <w:t>425,457</w:t>
            </w:r>
          </w:p>
        </w:tc>
      </w:tr>
    </w:tbl>
    <w:p w:rsidR="0024447E" w:rsidRPr="0024447E" w:rsidRDefault="0024447E" w:rsidP="00C821DD">
      <w:pPr>
        <w:rPr>
          <w:b/>
        </w:rPr>
      </w:pPr>
    </w:p>
    <w:sectPr w:rsidR="0024447E" w:rsidRPr="0024447E" w:rsidSect="001E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3754B"/>
    <w:rsid w:val="00001458"/>
    <w:rsid w:val="00004057"/>
    <w:rsid w:val="000055B2"/>
    <w:rsid w:val="000062AD"/>
    <w:rsid w:val="0000675C"/>
    <w:rsid w:val="00007B96"/>
    <w:rsid w:val="00010C58"/>
    <w:rsid w:val="000120AC"/>
    <w:rsid w:val="0001381F"/>
    <w:rsid w:val="000234A2"/>
    <w:rsid w:val="00023D48"/>
    <w:rsid w:val="00025744"/>
    <w:rsid w:val="000263C3"/>
    <w:rsid w:val="00026A4A"/>
    <w:rsid w:val="00026CCD"/>
    <w:rsid w:val="00027D53"/>
    <w:rsid w:val="00033CAA"/>
    <w:rsid w:val="000374E1"/>
    <w:rsid w:val="00043C63"/>
    <w:rsid w:val="00046B39"/>
    <w:rsid w:val="000502FF"/>
    <w:rsid w:val="00050FF0"/>
    <w:rsid w:val="00052ACC"/>
    <w:rsid w:val="0005497C"/>
    <w:rsid w:val="00056B45"/>
    <w:rsid w:val="00056DC7"/>
    <w:rsid w:val="0005756A"/>
    <w:rsid w:val="00061BDB"/>
    <w:rsid w:val="00062E0B"/>
    <w:rsid w:val="00066386"/>
    <w:rsid w:val="0006689C"/>
    <w:rsid w:val="00067D31"/>
    <w:rsid w:val="00067E7F"/>
    <w:rsid w:val="0007045E"/>
    <w:rsid w:val="00075091"/>
    <w:rsid w:val="00075B2D"/>
    <w:rsid w:val="000768E8"/>
    <w:rsid w:val="00077BEC"/>
    <w:rsid w:val="00077F21"/>
    <w:rsid w:val="00080DAB"/>
    <w:rsid w:val="000830BC"/>
    <w:rsid w:val="00085434"/>
    <w:rsid w:val="00086C79"/>
    <w:rsid w:val="00086E0C"/>
    <w:rsid w:val="00087CBA"/>
    <w:rsid w:val="000904B1"/>
    <w:rsid w:val="00092E7A"/>
    <w:rsid w:val="0009362A"/>
    <w:rsid w:val="00094B3A"/>
    <w:rsid w:val="0009750F"/>
    <w:rsid w:val="000A0444"/>
    <w:rsid w:val="000A0B9E"/>
    <w:rsid w:val="000A1C7E"/>
    <w:rsid w:val="000A53F9"/>
    <w:rsid w:val="000A6284"/>
    <w:rsid w:val="000A7F7C"/>
    <w:rsid w:val="000B0AD2"/>
    <w:rsid w:val="000B11A2"/>
    <w:rsid w:val="000B2005"/>
    <w:rsid w:val="000B2C62"/>
    <w:rsid w:val="000B327E"/>
    <w:rsid w:val="000B32A1"/>
    <w:rsid w:val="000B3477"/>
    <w:rsid w:val="000B4219"/>
    <w:rsid w:val="000B5D5D"/>
    <w:rsid w:val="000B7BDA"/>
    <w:rsid w:val="000C5E99"/>
    <w:rsid w:val="000D30AC"/>
    <w:rsid w:val="000D34D8"/>
    <w:rsid w:val="000D5FB6"/>
    <w:rsid w:val="000E0E40"/>
    <w:rsid w:val="000E1045"/>
    <w:rsid w:val="000E4CB1"/>
    <w:rsid w:val="000E569B"/>
    <w:rsid w:val="000E614A"/>
    <w:rsid w:val="000F0279"/>
    <w:rsid w:val="000F061D"/>
    <w:rsid w:val="000F1B8C"/>
    <w:rsid w:val="000F2C47"/>
    <w:rsid w:val="000F2EA7"/>
    <w:rsid w:val="000F62CF"/>
    <w:rsid w:val="0010165E"/>
    <w:rsid w:val="00101AC4"/>
    <w:rsid w:val="00103DAA"/>
    <w:rsid w:val="001055B1"/>
    <w:rsid w:val="00105CFD"/>
    <w:rsid w:val="001067F7"/>
    <w:rsid w:val="00106BA5"/>
    <w:rsid w:val="00106E4C"/>
    <w:rsid w:val="00107199"/>
    <w:rsid w:val="001120F1"/>
    <w:rsid w:val="0011374E"/>
    <w:rsid w:val="00114356"/>
    <w:rsid w:val="00115D9B"/>
    <w:rsid w:val="00117159"/>
    <w:rsid w:val="00117BAD"/>
    <w:rsid w:val="00120CBC"/>
    <w:rsid w:val="00122763"/>
    <w:rsid w:val="00125555"/>
    <w:rsid w:val="00125776"/>
    <w:rsid w:val="00127EBC"/>
    <w:rsid w:val="00132CE0"/>
    <w:rsid w:val="00132F1F"/>
    <w:rsid w:val="001349F8"/>
    <w:rsid w:val="00134BDB"/>
    <w:rsid w:val="001359DF"/>
    <w:rsid w:val="00135F64"/>
    <w:rsid w:val="0014104A"/>
    <w:rsid w:val="00141CB8"/>
    <w:rsid w:val="00142514"/>
    <w:rsid w:val="00143A08"/>
    <w:rsid w:val="00143AE4"/>
    <w:rsid w:val="0014470C"/>
    <w:rsid w:val="0014736E"/>
    <w:rsid w:val="00150CDB"/>
    <w:rsid w:val="00151BE0"/>
    <w:rsid w:val="001528A0"/>
    <w:rsid w:val="001532C4"/>
    <w:rsid w:val="00154307"/>
    <w:rsid w:val="00154F13"/>
    <w:rsid w:val="001579A7"/>
    <w:rsid w:val="00161C5C"/>
    <w:rsid w:val="00164531"/>
    <w:rsid w:val="00166E5C"/>
    <w:rsid w:val="001679DA"/>
    <w:rsid w:val="00167D7B"/>
    <w:rsid w:val="001700F8"/>
    <w:rsid w:val="00170433"/>
    <w:rsid w:val="001738B9"/>
    <w:rsid w:val="001738FF"/>
    <w:rsid w:val="00173C96"/>
    <w:rsid w:val="00175576"/>
    <w:rsid w:val="00175A8E"/>
    <w:rsid w:val="00177120"/>
    <w:rsid w:val="0018118B"/>
    <w:rsid w:val="00181668"/>
    <w:rsid w:val="00192D2A"/>
    <w:rsid w:val="00193C69"/>
    <w:rsid w:val="0019450B"/>
    <w:rsid w:val="00196B4E"/>
    <w:rsid w:val="00197C08"/>
    <w:rsid w:val="001A0EF9"/>
    <w:rsid w:val="001A1A58"/>
    <w:rsid w:val="001A21E9"/>
    <w:rsid w:val="001A2AB2"/>
    <w:rsid w:val="001B0101"/>
    <w:rsid w:val="001B059A"/>
    <w:rsid w:val="001B3613"/>
    <w:rsid w:val="001B5943"/>
    <w:rsid w:val="001B60E5"/>
    <w:rsid w:val="001C14EE"/>
    <w:rsid w:val="001C2B66"/>
    <w:rsid w:val="001C5ED7"/>
    <w:rsid w:val="001C676B"/>
    <w:rsid w:val="001C73C6"/>
    <w:rsid w:val="001D1C4F"/>
    <w:rsid w:val="001D4302"/>
    <w:rsid w:val="001D5A4A"/>
    <w:rsid w:val="001D5C8E"/>
    <w:rsid w:val="001D6166"/>
    <w:rsid w:val="001D652C"/>
    <w:rsid w:val="001D76E6"/>
    <w:rsid w:val="001E01F4"/>
    <w:rsid w:val="001E0E22"/>
    <w:rsid w:val="001E12FA"/>
    <w:rsid w:val="001E229A"/>
    <w:rsid w:val="001E446C"/>
    <w:rsid w:val="001E543D"/>
    <w:rsid w:val="001E617F"/>
    <w:rsid w:val="001E6B4B"/>
    <w:rsid w:val="001E7A6B"/>
    <w:rsid w:val="001F29AE"/>
    <w:rsid w:val="001F43C7"/>
    <w:rsid w:val="001F73E0"/>
    <w:rsid w:val="001F7E06"/>
    <w:rsid w:val="001F7EE3"/>
    <w:rsid w:val="0020060D"/>
    <w:rsid w:val="00204756"/>
    <w:rsid w:val="00207392"/>
    <w:rsid w:val="00210042"/>
    <w:rsid w:val="002104E7"/>
    <w:rsid w:val="002125DD"/>
    <w:rsid w:val="00212BCA"/>
    <w:rsid w:val="002146C7"/>
    <w:rsid w:val="00217FE8"/>
    <w:rsid w:val="002213F8"/>
    <w:rsid w:val="00221459"/>
    <w:rsid w:val="00222BC1"/>
    <w:rsid w:val="00222FB1"/>
    <w:rsid w:val="00223814"/>
    <w:rsid w:val="0022417E"/>
    <w:rsid w:val="002310CE"/>
    <w:rsid w:val="002318DC"/>
    <w:rsid w:val="00233AC0"/>
    <w:rsid w:val="00235396"/>
    <w:rsid w:val="0023701C"/>
    <w:rsid w:val="00237651"/>
    <w:rsid w:val="00240675"/>
    <w:rsid w:val="0024097F"/>
    <w:rsid w:val="00240BCE"/>
    <w:rsid w:val="00241111"/>
    <w:rsid w:val="00241187"/>
    <w:rsid w:val="0024398E"/>
    <w:rsid w:val="0024447E"/>
    <w:rsid w:val="00251F53"/>
    <w:rsid w:val="00252175"/>
    <w:rsid w:val="00252C61"/>
    <w:rsid w:val="00254394"/>
    <w:rsid w:val="00254FF1"/>
    <w:rsid w:val="0025631A"/>
    <w:rsid w:val="002576DC"/>
    <w:rsid w:val="00260814"/>
    <w:rsid w:val="00260BC1"/>
    <w:rsid w:val="002618D1"/>
    <w:rsid w:val="00261C70"/>
    <w:rsid w:val="00261E16"/>
    <w:rsid w:val="00262284"/>
    <w:rsid w:val="00264174"/>
    <w:rsid w:val="002715B4"/>
    <w:rsid w:val="00271E94"/>
    <w:rsid w:val="00272370"/>
    <w:rsid w:val="00272E55"/>
    <w:rsid w:val="002745A2"/>
    <w:rsid w:val="002767B1"/>
    <w:rsid w:val="00276F6F"/>
    <w:rsid w:val="00277CF7"/>
    <w:rsid w:val="00283B30"/>
    <w:rsid w:val="00283C34"/>
    <w:rsid w:val="00286E2D"/>
    <w:rsid w:val="002871D8"/>
    <w:rsid w:val="00287661"/>
    <w:rsid w:val="002902AA"/>
    <w:rsid w:val="0029063F"/>
    <w:rsid w:val="00290B3E"/>
    <w:rsid w:val="00290C09"/>
    <w:rsid w:val="00291DE4"/>
    <w:rsid w:val="00292868"/>
    <w:rsid w:val="00294DB9"/>
    <w:rsid w:val="00297778"/>
    <w:rsid w:val="00297C15"/>
    <w:rsid w:val="002A0051"/>
    <w:rsid w:val="002A2E80"/>
    <w:rsid w:val="002A7065"/>
    <w:rsid w:val="002B1B7D"/>
    <w:rsid w:val="002B1D15"/>
    <w:rsid w:val="002B29FA"/>
    <w:rsid w:val="002B4563"/>
    <w:rsid w:val="002B52C5"/>
    <w:rsid w:val="002B6833"/>
    <w:rsid w:val="002C0232"/>
    <w:rsid w:val="002C1EDE"/>
    <w:rsid w:val="002C4E91"/>
    <w:rsid w:val="002D29D1"/>
    <w:rsid w:val="002D2FEC"/>
    <w:rsid w:val="002D41C3"/>
    <w:rsid w:val="002D59C8"/>
    <w:rsid w:val="002D683C"/>
    <w:rsid w:val="002D7433"/>
    <w:rsid w:val="002D7EF6"/>
    <w:rsid w:val="002E0A88"/>
    <w:rsid w:val="002E17EF"/>
    <w:rsid w:val="002E32FD"/>
    <w:rsid w:val="002E56A5"/>
    <w:rsid w:val="002E7521"/>
    <w:rsid w:val="002F0793"/>
    <w:rsid w:val="002F4171"/>
    <w:rsid w:val="002F4D52"/>
    <w:rsid w:val="002F52F0"/>
    <w:rsid w:val="002F5B50"/>
    <w:rsid w:val="002F70BA"/>
    <w:rsid w:val="002F76D1"/>
    <w:rsid w:val="002F7E2D"/>
    <w:rsid w:val="00301B1C"/>
    <w:rsid w:val="00301D75"/>
    <w:rsid w:val="00303726"/>
    <w:rsid w:val="00306A58"/>
    <w:rsid w:val="00312B79"/>
    <w:rsid w:val="0032149B"/>
    <w:rsid w:val="00322912"/>
    <w:rsid w:val="00322B6F"/>
    <w:rsid w:val="003268B1"/>
    <w:rsid w:val="00327A19"/>
    <w:rsid w:val="00330C2E"/>
    <w:rsid w:val="00333F7A"/>
    <w:rsid w:val="00334165"/>
    <w:rsid w:val="00334984"/>
    <w:rsid w:val="00335BA6"/>
    <w:rsid w:val="00336D47"/>
    <w:rsid w:val="00336F78"/>
    <w:rsid w:val="00343354"/>
    <w:rsid w:val="00343ABD"/>
    <w:rsid w:val="003474D4"/>
    <w:rsid w:val="003478A3"/>
    <w:rsid w:val="0035179E"/>
    <w:rsid w:val="00353142"/>
    <w:rsid w:val="00354B29"/>
    <w:rsid w:val="00356B12"/>
    <w:rsid w:val="003570CB"/>
    <w:rsid w:val="003576D4"/>
    <w:rsid w:val="003578A7"/>
    <w:rsid w:val="0035798B"/>
    <w:rsid w:val="003634F7"/>
    <w:rsid w:val="00363F93"/>
    <w:rsid w:val="00373FA8"/>
    <w:rsid w:val="00375462"/>
    <w:rsid w:val="00377816"/>
    <w:rsid w:val="0038114D"/>
    <w:rsid w:val="00381704"/>
    <w:rsid w:val="00382FFB"/>
    <w:rsid w:val="0038521D"/>
    <w:rsid w:val="00386A88"/>
    <w:rsid w:val="0039199A"/>
    <w:rsid w:val="0039358A"/>
    <w:rsid w:val="00397EAA"/>
    <w:rsid w:val="003A1A0E"/>
    <w:rsid w:val="003A287B"/>
    <w:rsid w:val="003A5B72"/>
    <w:rsid w:val="003A5D1B"/>
    <w:rsid w:val="003A5F03"/>
    <w:rsid w:val="003A63DE"/>
    <w:rsid w:val="003A6611"/>
    <w:rsid w:val="003B215A"/>
    <w:rsid w:val="003B2A4E"/>
    <w:rsid w:val="003B365B"/>
    <w:rsid w:val="003B3CDD"/>
    <w:rsid w:val="003B3D80"/>
    <w:rsid w:val="003B404C"/>
    <w:rsid w:val="003B62EE"/>
    <w:rsid w:val="003B66A1"/>
    <w:rsid w:val="003C0D32"/>
    <w:rsid w:val="003C121C"/>
    <w:rsid w:val="003C4099"/>
    <w:rsid w:val="003C4313"/>
    <w:rsid w:val="003C5354"/>
    <w:rsid w:val="003C58D6"/>
    <w:rsid w:val="003D0217"/>
    <w:rsid w:val="003D3747"/>
    <w:rsid w:val="003D4CDE"/>
    <w:rsid w:val="003D551A"/>
    <w:rsid w:val="003E003E"/>
    <w:rsid w:val="003E1004"/>
    <w:rsid w:val="003E1A69"/>
    <w:rsid w:val="003E2618"/>
    <w:rsid w:val="003E27E3"/>
    <w:rsid w:val="003E3104"/>
    <w:rsid w:val="003E5FB8"/>
    <w:rsid w:val="003E6B67"/>
    <w:rsid w:val="003E71A4"/>
    <w:rsid w:val="003F5541"/>
    <w:rsid w:val="003F6CD5"/>
    <w:rsid w:val="004004BB"/>
    <w:rsid w:val="004032E4"/>
    <w:rsid w:val="004048B0"/>
    <w:rsid w:val="004069A8"/>
    <w:rsid w:val="00407F84"/>
    <w:rsid w:val="004127FF"/>
    <w:rsid w:val="00413B2D"/>
    <w:rsid w:val="00413C63"/>
    <w:rsid w:val="004153DC"/>
    <w:rsid w:val="004203BF"/>
    <w:rsid w:val="00423AB1"/>
    <w:rsid w:val="004251AA"/>
    <w:rsid w:val="00425411"/>
    <w:rsid w:val="004256DB"/>
    <w:rsid w:val="00442464"/>
    <w:rsid w:val="0044298D"/>
    <w:rsid w:val="00442FC7"/>
    <w:rsid w:val="00443532"/>
    <w:rsid w:val="0044591D"/>
    <w:rsid w:val="00445C4C"/>
    <w:rsid w:val="00450807"/>
    <w:rsid w:val="0045161E"/>
    <w:rsid w:val="00454F38"/>
    <w:rsid w:val="00456DA3"/>
    <w:rsid w:val="004575CC"/>
    <w:rsid w:val="0046119B"/>
    <w:rsid w:val="00463127"/>
    <w:rsid w:val="004675BB"/>
    <w:rsid w:val="00470385"/>
    <w:rsid w:val="00473A57"/>
    <w:rsid w:val="00476D93"/>
    <w:rsid w:val="00477842"/>
    <w:rsid w:val="00477AD4"/>
    <w:rsid w:val="004809A0"/>
    <w:rsid w:val="00480B5A"/>
    <w:rsid w:val="0048101E"/>
    <w:rsid w:val="004818A2"/>
    <w:rsid w:val="00481927"/>
    <w:rsid w:val="00481B44"/>
    <w:rsid w:val="00482E72"/>
    <w:rsid w:val="0048439C"/>
    <w:rsid w:val="00484FAE"/>
    <w:rsid w:val="00485FE5"/>
    <w:rsid w:val="004872FD"/>
    <w:rsid w:val="004905DB"/>
    <w:rsid w:val="00490E3B"/>
    <w:rsid w:val="00491CE0"/>
    <w:rsid w:val="00491DE7"/>
    <w:rsid w:val="00491E72"/>
    <w:rsid w:val="00497836"/>
    <w:rsid w:val="004A0E90"/>
    <w:rsid w:val="004A263C"/>
    <w:rsid w:val="004A3624"/>
    <w:rsid w:val="004B0A1D"/>
    <w:rsid w:val="004B1C93"/>
    <w:rsid w:val="004B348B"/>
    <w:rsid w:val="004B4390"/>
    <w:rsid w:val="004C3222"/>
    <w:rsid w:val="004C3227"/>
    <w:rsid w:val="004C3EE3"/>
    <w:rsid w:val="004D5FA0"/>
    <w:rsid w:val="004E06D0"/>
    <w:rsid w:val="004E0E57"/>
    <w:rsid w:val="004E3E5E"/>
    <w:rsid w:val="004E4868"/>
    <w:rsid w:val="004E4A6A"/>
    <w:rsid w:val="004E523C"/>
    <w:rsid w:val="004F270C"/>
    <w:rsid w:val="004F3BD0"/>
    <w:rsid w:val="004F4922"/>
    <w:rsid w:val="004F5F97"/>
    <w:rsid w:val="00500A4C"/>
    <w:rsid w:val="00503C99"/>
    <w:rsid w:val="00503FE9"/>
    <w:rsid w:val="00505044"/>
    <w:rsid w:val="005051A8"/>
    <w:rsid w:val="00505CE6"/>
    <w:rsid w:val="005063C2"/>
    <w:rsid w:val="0051007C"/>
    <w:rsid w:val="0051025A"/>
    <w:rsid w:val="00510417"/>
    <w:rsid w:val="0051207A"/>
    <w:rsid w:val="00515458"/>
    <w:rsid w:val="005155D0"/>
    <w:rsid w:val="00520B3F"/>
    <w:rsid w:val="005228BA"/>
    <w:rsid w:val="005249A8"/>
    <w:rsid w:val="00526002"/>
    <w:rsid w:val="00533CEA"/>
    <w:rsid w:val="00533E40"/>
    <w:rsid w:val="005359AB"/>
    <w:rsid w:val="00535EF2"/>
    <w:rsid w:val="0053679B"/>
    <w:rsid w:val="0053754B"/>
    <w:rsid w:val="005401BC"/>
    <w:rsid w:val="005433F6"/>
    <w:rsid w:val="00546A27"/>
    <w:rsid w:val="00546A96"/>
    <w:rsid w:val="005476B9"/>
    <w:rsid w:val="00547BCA"/>
    <w:rsid w:val="00550648"/>
    <w:rsid w:val="00552B2A"/>
    <w:rsid w:val="00554C46"/>
    <w:rsid w:val="00555157"/>
    <w:rsid w:val="00555A6E"/>
    <w:rsid w:val="00555C37"/>
    <w:rsid w:val="00560D6C"/>
    <w:rsid w:val="005610D2"/>
    <w:rsid w:val="005636DD"/>
    <w:rsid w:val="0056462A"/>
    <w:rsid w:val="00565A37"/>
    <w:rsid w:val="00565EEA"/>
    <w:rsid w:val="00567D37"/>
    <w:rsid w:val="005702E8"/>
    <w:rsid w:val="0057245F"/>
    <w:rsid w:val="00576F38"/>
    <w:rsid w:val="00582375"/>
    <w:rsid w:val="00584458"/>
    <w:rsid w:val="005866DD"/>
    <w:rsid w:val="00591F31"/>
    <w:rsid w:val="00592072"/>
    <w:rsid w:val="00592D8E"/>
    <w:rsid w:val="005948E8"/>
    <w:rsid w:val="00597D1D"/>
    <w:rsid w:val="005A01D4"/>
    <w:rsid w:val="005A03BD"/>
    <w:rsid w:val="005A2E04"/>
    <w:rsid w:val="005A37FD"/>
    <w:rsid w:val="005A518F"/>
    <w:rsid w:val="005A6DBF"/>
    <w:rsid w:val="005A73DE"/>
    <w:rsid w:val="005B0DDF"/>
    <w:rsid w:val="005B2877"/>
    <w:rsid w:val="005B4346"/>
    <w:rsid w:val="005B6022"/>
    <w:rsid w:val="005B77DA"/>
    <w:rsid w:val="005C169C"/>
    <w:rsid w:val="005C3018"/>
    <w:rsid w:val="005C3DC7"/>
    <w:rsid w:val="005C4E19"/>
    <w:rsid w:val="005D0B9E"/>
    <w:rsid w:val="005D2045"/>
    <w:rsid w:val="005D689F"/>
    <w:rsid w:val="005E1DD9"/>
    <w:rsid w:val="005E2B26"/>
    <w:rsid w:val="005E30C4"/>
    <w:rsid w:val="005E3A41"/>
    <w:rsid w:val="005E4596"/>
    <w:rsid w:val="005E6331"/>
    <w:rsid w:val="005F3DE1"/>
    <w:rsid w:val="005F49B2"/>
    <w:rsid w:val="005F556D"/>
    <w:rsid w:val="005F60EE"/>
    <w:rsid w:val="005F722E"/>
    <w:rsid w:val="005F736D"/>
    <w:rsid w:val="006027A7"/>
    <w:rsid w:val="00602DC3"/>
    <w:rsid w:val="006031A7"/>
    <w:rsid w:val="00606BD9"/>
    <w:rsid w:val="00606EEC"/>
    <w:rsid w:val="00607137"/>
    <w:rsid w:val="006110BC"/>
    <w:rsid w:val="006113C4"/>
    <w:rsid w:val="006118F8"/>
    <w:rsid w:val="00611A93"/>
    <w:rsid w:val="00615BEA"/>
    <w:rsid w:val="0061697B"/>
    <w:rsid w:val="00617CBC"/>
    <w:rsid w:val="00620EDF"/>
    <w:rsid w:val="006211C5"/>
    <w:rsid w:val="006233C7"/>
    <w:rsid w:val="00624047"/>
    <w:rsid w:val="0062491F"/>
    <w:rsid w:val="0062539C"/>
    <w:rsid w:val="006265E5"/>
    <w:rsid w:val="0062751A"/>
    <w:rsid w:val="006275F0"/>
    <w:rsid w:val="0063050A"/>
    <w:rsid w:val="00634580"/>
    <w:rsid w:val="006347E9"/>
    <w:rsid w:val="00637573"/>
    <w:rsid w:val="00641BEC"/>
    <w:rsid w:val="006431CA"/>
    <w:rsid w:val="0064365A"/>
    <w:rsid w:val="00643B1F"/>
    <w:rsid w:val="00643CDC"/>
    <w:rsid w:val="0064430C"/>
    <w:rsid w:val="00644850"/>
    <w:rsid w:val="00645FB4"/>
    <w:rsid w:val="006466D7"/>
    <w:rsid w:val="006477F7"/>
    <w:rsid w:val="006505C6"/>
    <w:rsid w:val="00652512"/>
    <w:rsid w:val="00652687"/>
    <w:rsid w:val="00652BA0"/>
    <w:rsid w:val="006535DC"/>
    <w:rsid w:val="00653C23"/>
    <w:rsid w:val="006542D3"/>
    <w:rsid w:val="00654ED6"/>
    <w:rsid w:val="0065560B"/>
    <w:rsid w:val="006568AD"/>
    <w:rsid w:val="0065738A"/>
    <w:rsid w:val="0066019B"/>
    <w:rsid w:val="00661CFD"/>
    <w:rsid w:val="0066225A"/>
    <w:rsid w:val="0066248C"/>
    <w:rsid w:val="006625A1"/>
    <w:rsid w:val="00663647"/>
    <w:rsid w:val="00664020"/>
    <w:rsid w:val="0066416A"/>
    <w:rsid w:val="006646E7"/>
    <w:rsid w:val="00664BDE"/>
    <w:rsid w:val="00664CBA"/>
    <w:rsid w:val="0067285F"/>
    <w:rsid w:val="00672EA5"/>
    <w:rsid w:val="0067356B"/>
    <w:rsid w:val="00674D42"/>
    <w:rsid w:val="00674DA4"/>
    <w:rsid w:val="0067513A"/>
    <w:rsid w:val="006758A3"/>
    <w:rsid w:val="00677005"/>
    <w:rsid w:val="006811C3"/>
    <w:rsid w:val="00681291"/>
    <w:rsid w:val="006820CA"/>
    <w:rsid w:val="0068302A"/>
    <w:rsid w:val="00684572"/>
    <w:rsid w:val="00684772"/>
    <w:rsid w:val="00687218"/>
    <w:rsid w:val="0068724B"/>
    <w:rsid w:val="00690C77"/>
    <w:rsid w:val="00691103"/>
    <w:rsid w:val="006920C6"/>
    <w:rsid w:val="006940FB"/>
    <w:rsid w:val="006945AC"/>
    <w:rsid w:val="00694AA7"/>
    <w:rsid w:val="0069647E"/>
    <w:rsid w:val="00696C3B"/>
    <w:rsid w:val="00696C57"/>
    <w:rsid w:val="00696F1E"/>
    <w:rsid w:val="006A00DE"/>
    <w:rsid w:val="006A1D65"/>
    <w:rsid w:val="006A201A"/>
    <w:rsid w:val="006A3553"/>
    <w:rsid w:val="006A3B9A"/>
    <w:rsid w:val="006A54F9"/>
    <w:rsid w:val="006B1B30"/>
    <w:rsid w:val="006B2CCD"/>
    <w:rsid w:val="006B5B5B"/>
    <w:rsid w:val="006B6669"/>
    <w:rsid w:val="006B7A2A"/>
    <w:rsid w:val="006C0487"/>
    <w:rsid w:val="006C20E9"/>
    <w:rsid w:val="006C4274"/>
    <w:rsid w:val="006C523C"/>
    <w:rsid w:val="006C63CD"/>
    <w:rsid w:val="006C680B"/>
    <w:rsid w:val="006C6C8D"/>
    <w:rsid w:val="006C6D76"/>
    <w:rsid w:val="006D180D"/>
    <w:rsid w:val="006D2E62"/>
    <w:rsid w:val="006D34F5"/>
    <w:rsid w:val="006D3E08"/>
    <w:rsid w:val="006D3E57"/>
    <w:rsid w:val="006D4427"/>
    <w:rsid w:val="006E4462"/>
    <w:rsid w:val="006E6935"/>
    <w:rsid w:val="006F0DDB"/>
    <w:rsid w:val="006F1DB1"/>
    <w:rsid w:val="006F2F47"/>
    <w:rsid w:val="006F3948"/>
    <w:rsid w:val="006F418A"/>
    <w:rsid w:val="006F5168"/>
    <w:rsid w:val="006F626A"/>
    <w:rsid w:val="00700177"/>
    <w:rsid w:val="00702558"/>
    <w:rsid w:val="00703FA0"/>
    <w:rsid w:val="00705B9D"/>
    <w:rsid w:val="00706921"/>
    <w:rsid w:val="00707D1D"/>
    <w:rsid w:val="007135B1"/>
    <w:rsid w:val="007149BE"/>
    <w:rsid w:val="007149D1"/>
    <w:rsid w:val="0071793A"/>
    <w:rsid w:val="00720326"/>
    <w:rsid w:val="00724C8A"/>
    <w:rsid w:val="00725884"/>
    <w:rsid w:val="00732609"/>
    <w:rsid w:val="00733C1F"/>
    <w:rsid w:val="0074064B"/>
    <w:rsid w:val="007406DB"/>
    <w:rsid w:val="00742CE1"/>
    <w:rsid w:val="0074709C"/>
    <w:rsid w:val="0075252C"/>
    <w:rsid w:val="007534E2"/>
    <w:rsid w:val="0076161A"/>
    <w:rsid w:val="00763089"/>
    <w:rsid w:val="00765583"/>
    <w:rsid w:val="00765C8A"/>
    <w:rsid w:val="00766976"/>
    <w:rsid w:val="00766C76"/>
    <w:rsid w:val="00770E4D"/>
    <w:rsid w:val="0077120A"/>
    <w:rsid w:val="007724C4"/>
    <w:rsid w:val="0077293E"/>
    <w:rsid w:val="00774B12"/>
    <w:rsid w:val="00775263"/>
    <w:rsid w:val="00775EBD"/>
    <w:rsid w:val="007760B0"/>
    <w:rsid w:val="00776612"/>
    <w:rsid w:val="00777F2B"/>
    <w:rsid w:val="00780DB6"/>
    <w:rsid w:val="0078524C"/>
    <w:rsid w:val="00785BED"/>
    <w:rsid w:val="00785E1E"/>
    <w:rsid w:val="007867A4"/>
    <w:rsid w:val="007905B4"/>
    <w:rsid w:val="00791C1C"/>
    <w:rsid w:val="00792093"/>
    <w:rsid w:val="00792100"/>
    <w:rsid w:val="00792332"/>
    <w:rsid w:val="007943C3"/>
    <w:rsid w:val="0079476E"/>
    <w:rsid w:val="00797AFF"/>
    <w:rsid w:val="00797C8C"/>
    <w:rsid w:val="007A7E87"/>
    <w:rsid w:val="007A7F3F"/>
    <w:rsid w:val="007B03E5"/>
    <w:rsid w:val="007B24CD"/>
    <w:rsid w:val="007B6036"/>
    <w:rsid w:val="007B707A"/>
    <w:rsid w:val="007B7821"/>
    <w:rsid w:val="007C124E"/>
    <w:rsid w:val="007C26A5"/>
    <w:rsid w:val="007C73F5"/>
    <w:rsid w:val="007C79F7"/>
    <w:rsid w:val="007C7EA7"/>
    <w:rsid w:val="007D030C"/>
    <w:rsid w:val="007D0493"/>
    <w:rsid w:val="007D09A9"/>
    <w:rsid w:val="007D1F6E"/>
    <w:rsid w:val="007D23E7"/>
    <w:rsid w:val="007D381F"/>
    <w:rsid w:val="007D5F2D"/>
    <w:rsid w:val="007D5F9F"/>
    <w:rsid w:val="007D719C"/>
    <w:rsid w:val="007E1D3B"/>
    <w:rsid w:val="007E1D78"/>
    <w:rsid w:val="007E33FC"/>
    <w:rsid w:val="007E4D45"/>
    <w:rsid w:val="007E5E04"/>
    <w:rsid w:val="007F0115"/>
    <w:rsid w:val="007F098E"/>
    <w:rsid w:val="008010DB"/>
    <w:rsid w:val="00802F2C"/>
    <w:rsid w:val="00804102"/>
    <w:rsid w:val="008051CC"/>
    <w:rsid w:val="0081157E"/>
    <w:rsid w:val="008122F0"/>
    <w:rsid w:val="008124C0"/>
    <w:rsid w:val="00812E4B"/>
    <w:rsid w:val="00813FD6"/>
    <w:rsid w:val="00816553"/>
    <w:rsid w:val="00816E6B"/>
    <w:rsid w:val="00817569"/>
    <w:rsid w:val="00821928"/>
    <w:rsid w:val="00824124"/>
    <w:rsid w:val="00824BF4"/>
    <w:rsid w:val="008261AE"/>
    <w:rsid w:val="008312F7"/>
    <w:rsid w:val="00834165"/>
    <w:rsid w:val="008359D9"/>
    <w:rsid w:val="008366B1"/>
    <w:rsid w:val="00841E8F"/>
    <w:rsid w:val="00844372"/>
    <w:rsid w:val="008468DE"/>
    <w:rsid w:val="00850009"/>
    <w:rsid w:val="008512C6"/>
    <w:rsid w:val="00851A24"/>
    <w:rsid w:val="00852666"/>
    <w:rsid w:val="00856213"/>
    <w:rsid w:val="00857718"/>
    <w:rsid w:val="00860961"/>
    <w:rsid w:val="00861304"/>
    <w:rsid w:val="00862BFF"/>
    <w:rsid w:val="00863ABE"/>
    <w:rsid w:val="00870A93"/>
    <w:rsid w:val="0087117C"/>
    <w:rsid w:val="008725E6"/>
    <w:rsid w:val="008729B1"/>
    <w:rsid w:val="0087469D"/>
    <w:rsid w:val="008762FA"/>
    <w:rsid w:val="008767B5"/>
    <w:rsid w:val="0087689B"/>
    <w:rsid w:val="00876B71"/>
    <w:rsid w:val="0088173D"/>
    <w:rsid w:val="00881BD0"/>
    <w:rsid w:val="008823CF"/>
    <w:rsid w:val="00883021"/>
    <w:rsid w:val="00883A3D"/>
    <w:rsid w:val="00883BAD"/>
    <w:rsid w:val="0088419C"/>
    <w:rsid w:val="00886B58"/>
    <w:rsid w:val="00892873"/>
    <w:rsid w:val="008953ED"/>
    <w:rsid w:val="00895E8D"/>
    <w:rsid w:val="008967A3"/>
    <w:rsid w:val="00897B1D"/>
    <w:rsid w:val="008A2E50"/>
    <w:rsid w:val="008A3F83"/>
    <w:rsid w:val="008A48C2"/>
    <w:rsid w:val="008A714B"/>
    <w:rsid w:val="008A7E28"/>
    <w:rsid w:val="008B1299"/>
    <w:rsid w:val="008B192A"/>
    <w:rsid w:val="008B2175"/>
    <w:rsid w:val="008B27CA"/>
    <w:rsid w:val="008B55B8"/>
    <w:rsid w:val="008B57C4"/>
    <w:rsid w:val="008B7A71"/>
    <w:rsid w:val="008C16F2"/>
    <w:rsid w:val="008C1FE6"/>
    <w:rsid w:val="008C4883"/>
    <w:rsid w:val="008C5AC9"/>
    <w:rsid w:val="008C7A92"/>
    <w:rsid w:val="008D3F09"/>
    <w:rsid w:val="008D3F54"/>
    <w:rsid w:val="008D517F"/>
    <w:rsid w:val="008D5386"/>
    <w:rsid w:val="008D6AC3"/>
    <w:rsid w:val="008D78AE"/>
    <w:rsid w:val="008E0D41"/>
    <w:rsid w:val="008E1011"/>
    <w:rsid w:val="008E10FE"/>
    <w:rsid w:val="008E28B6"/>
    <w:rsid w:val="008E7D97"/>
    <w:rsid w:val="008F0DB2"/>
    <w:rsid w:val="008F1495"/>
    <w:rsid w:val="008F7882"/>
    <w:rsid w:val="008F7F81"/>
    <w:rsid w:val="00904175"/>
    <w:rsid w:val="00905BFC"/>
    <w:rsid w:val="00906347"/>
    <w:rsid w:val="0091082A"/>
    <w:rsid w:val="00911D13"/>
    <w:rsid w:val="009138FF"/>
    <w:rsid w:val="00915CCC"/>
    <w:rsid w:val="00916C44"/>
    <w:rsid w:val="00916F3C"/>
    <w:rsid w:val="009249C7"/>
    <w:rsid w:val="00927288"/>
    <w:rsid w:val="00930F5D"/>
    <w:rsid w:val="009327ED"/>
    <w:rsid w:val="009340EB"/>
    <w:rsid w:val="00940EF5"/>
    <w:rsid w:val="0094389E"/>
    <w:rsid w:val="0094653E"/>
    <w:rsid w:val="009469DC"/>
    <w:rsid w:val="00946B5C"/>
    <w:rsid w:val="00946F18"/>
    <w:rsid w:val="00950DA8"/>
    <w:rsid w:val="00951E64"/>
    <w:rsid w:val="0095252A"/>
    <w:rsid w:val="00956369"/>
    <w:rsid w:val="009569EF"/>
    <w:rsid w:val="00956DA2"/>
    <w:rsid w:val="009605CA"/>
    <w:rsid w:val="009608DD"/>
    <w:rsid w:val="00963500"/>
    <w:rsid w:val="00963554"/>
    <w:rsid w:val="009643CF"/>
    <w:rsid w:val="00972333"/>
    <w:rsid w:val="0097458F"/>
    <w:rsid w:val="00976027"/>
    <w:rsid w:val="0097675F"/>
    <w:rsid w:val="00976A68"/>
    <w:rsid w:val="009800E3"/>
    <w:rsid w:val="00980F66"/>
    <w:rsid w:val="00981AEC"/>
    <w:rsid w:val="00981F2F"/>
    <w:rsid w:val="00984F72"/>
    <w:rsid w:val="009860E5"/>
    <w:rsid w:val="009879B7"/>
    <w:rsid w:val="00991FF5"/>
    <w:rsid w:val="00994003"/>
    <w:rsid w:val="009942BE"/>
    <w:rsid w:val="00994DAA"/>
    <w:rsid w:val="00996935"/>
    <w:rsid w:val="00997F0D"/>
    <w:rsid w:val="009A0052"/>
    <w:rsid w:val="009A1106"/>
    <w:rsid w:val="009A2670"/>
    <w:rsid w:val="009A3498"/>
    <w:rsid w:val="009A614F"/>
    <w:rsid w:val="009A66EF"/>
    <w:rsid w:val="009A713C"/>
    <w:rsid w:val="009A7171"/>
    <w:rsid w:val="009B13C2"/>
    <w:rsid w:val="009C0057"/>
    <w:rsid w:val="009C1E9B"/>
    <w:rsid w:val="009C2601"/>
    <w:rsid w:val="009C6040"/>
    <w:rsid w:val="009C6C84"/>
    <w:rsid w:val="009D0123"/>
    <w:rsid w:val="009D4049"/>
    <w:rsid w:val="009D4634"/>
    <w:rsid w:val="009D4BBD"/>
    <w:rsid w:val="009D6210"/>
    <w:rsid w:val="009D6853"/>
    <w:rsid w:val="009D754D"/>
    <w:rsid w:val="009D7A00"/>
    <w:rsid w:val="009E2891"/>
    <w:rsid w:val="009E58A8"/>
    <w:rsid w:val="009E688B"/>
    <w:rsid w:val="009E6C66"/>
    <w:rsid w:val="009E7095"/>
    <w:rsid w:val="009F5D4B"/>
    <w:rsid w:val="00A00656"/>
    <w:rsid w:val="00A00843"/>
    <w:rsid w:val="00A0382C"/>
    <w:rsid w:val="00A03A54"/>
    <w:rsid w:val="00A05CF5"/>
    <w:rsid w:val="00A10CB0"/>
    <w:rsid w:val="00A123EA"/>
    <w:rsid w:val="00A1250C"/>
    <w:rsid w:val="00A13620"/>
    <w:rsid w:val="00A13E06"/>
    <w:rsid w:val="00A15E29"/>
    <w:rsid w:val="00A164E9"/>
    <w:rsid w:val="00A17E03"/>
    <w:rsid w:val="00A218E9"/>
    <w:rsid w:val="00A27BA2"/>
    <w:rsid w:val="00A311DE"/>
    <w:rsid w:val="00A32CF7"/>
    <w:rsid w:val="00A34EBF"/>
    <w:rsid w:val="00A36A59"/>
    <w:rsid w:val="00A377CF"/>
    <w:rsid w:val="00A4118B"/>
    <w:rsid w:val="00A4127F"/>
    <w:rsid w:val="00A42CA4"/>
    <w:rsid w:val="00A44542"/>
    <w:rsid w:val="00A45068"/>
    <w:rsid w:val="00A4704B"/>
    <w:rsid w:val="00A50299"/>
    <w:rsid w:val="00A506D4"/>
    <w:rsid w:val="00A51215"/>
    <w:rsid w:val="00A51B4A"/>
    <w:rsid w:val="00A54E9D"/>
    <w:rsid w:val="00A554AF"/>
    <w:rsid w:val="00A55686"/>
    <w:rsid w:val="00A557F4"/>
    <w:rsid w:val="00A57295"/>
    <w:rsid w:val="00A61D27"/>
    <w:rsid w:val="00A62CD3"/>
    <w:rsid w:val="00A62F77"/>
    <w:rsid w:val="00A65FFD"/>
    <w:rsid w:val="00A67926"/>
    <w:rsid w:val="00A67D59"/>
    <w:rsid w:val="00A71F36"/>
    <w:rsid w:val="00A725D5"/>
    <w:rsid w:val="00A73E77"/>
    <w:rsid w:val="00A74B4F"/>
    <w:rsid w:val="00A74CEF"/>
    <w:rsid w:val="00A766FE"/>
    <w:rsid w:val="00A814A0"/>
    <w:rsid w:val="00A92353"/>
    <w:rsid w:val="00A93E73"/>
    <w:rsid w:val="00A9451D"/>
    <w:rsid w:val="00A948D1"/>
    <w:rsid w:val="00A950D4"/>
    <w:rsid w:val="00A9512D"/>
    <w:rsid w:val="00A9767A"/>
    <w:rsid w:val="00A97B79"/>
    <w:rsid w:val="00AA2EFE"/>
    <w:rsid w:val="00AA50AE"/>
    <w:rsid w:val="00AA56B6"/>
    <w:rsid w:val="00AA5A5B"/>
    <w:rsid w:val="00AA786E"/>
    <w:rsid w:val="00AB205E"/>
    <w:rsid w:val="00AC0F26"/>
    <w:rsid w:val="00AC20F1"/>
    <w:rsid w:val="00AC2212"/>
    <w:rsid w:val="00AC226A"/>
    <w:rsid w:val="00AC281C"/>
    <w:rsid w:val="00AC52B9"/>
    <w:rsid w:val="00AC56A8"/>
    <w:rsid w:val="00AC5D3B"/>
    <w:rsid w:val="00AC6CE3"/>
    <w:rsid w:val="00AC6FD0"/>
    <w:rsid w:val="00AD12DB"/>
    <w:rsid w:val="00AD4441"/>
    <w:rsid w:val="00AE2FEC"/>
    <w:rsid w:val="00AE3EC6"/>
    <w:rsid w:val="00AE6824"/>
    <w:rsid w:val="00AF3614"/>
    <w:rsid w:val="00AF3B38"/>
    <w:rsid w:val="00AF4D88"/>
    <w:rsid w:val="00B0033D"/>
    <w:rsid w:val="00B01869"/>
    <w:rsid w:val="00B04726"/>
    <w:rsid w:val="00B07EE6"/>
    <w:rsid w:val="00B10D33"/>
    <w:rsid w:val="00B113E3"/>
    <w:rsid w:val="00B11D1A"/>
    <w:rsid w:val="00B13C06"/>
    <w:rsid w:val="00B154A5"/>
    <w:rsid w:val="00B162DA"/>
    <w:rsid w:val="00B16CF0"/>
    <w:rsid w:val="00B172B0"/>
    <w:rsid w:val="00B179E2"/>
    <w:rsid w:val="00B2239F"/>
    <w:rsid w:val="00B22B38"/>
    <w:rsid w:val="00B242D8"/>
    <w:rsid w:val="00B24912"/>
    <w:rsid w:val="00B2504E"/>
    <w:rsid w:val="00B25262"/>
    <w:rsid w:val="00B26257"/>
    <w:rsid w:val="00B30FA8"/>
    <w:rsid w:val="00B3360D"/>
    <w:rsid w:val="00B40DE4"/>
    <w:rsid w:val="00B43085"/>
    <w:rsid w:val="00B43AC0"/>
    <w:rsid w:val="00B44D58"/>
    <w:rsid w:val="00B45219"/>
    <w:rsid w:val="00B4531C"/>
    <w:rsid w:val="00B45C23"/>
    <w:rsid w:val="00B46E74"/>
    <w:rsid w:val="00B50219"/>
    <w:rsid w:val="00B51007"/>
    <w:rsid w:val="00B52684"/>
    <w:rsid w:val="00B53606"/>
    <w:rsid w:val="00B5382C"/>
    <w:rsid w:val="00B567FC"/>
    <w:rsid w:val="00B609AA"/>
    <w:rsid w:val="00B61FE8"/>
    <w:rsid w:val="00B6557D"/>
    <w:rsid w:val="00B6687B"/>
    <w:rsid w:val="00B66B79"/>
    <w:rsid w:val="00B71E5F"/>
    <w:rsid w:val="00B72FC6"/>
    <w:rsid w:val="00B7518F"/>
    <w:rsid w:val="00B75A9A"/>
    <w:rsid w:val="00B75E85"/>
    <w:rsid w:val="00B7626E"/>
    <w:rsid w:val="00B80F08"/>
    <w:rsid w:val="00B82417"/>
    <w:rsid w:val="00B83027"/>
    <w:rsid w:val="00B86169"/>
    <w:rsid w:val="00B86AF9"/>
    <w:rsid w:val="00B90869"/>
    <w:rsid w:val="00B936E8"/>
    <w:rsid w:val="00B97CED"/>
    <w:rsid w:val="00BA0EB6"/>
    <w:rsid w:val="00BA4F0F"/>
    <w:rsid w:val="00BA5AA3"/>
    <w:rsid w:val="00BA6A56"/>
    <w:rsid w:val="00BB03CD"/>
    <w:rsid w:val="00BB0790"/>
    <w:rsid w:val="00BB2035"/>
    <w:rsid w:val="00BB2478"/>
    <w:rsid w:val="00BB25AA"/>
    <w:rsid w:val="00BB3428"/>
    <w:rsid w:val="00BB4081"/>
    <w:rsid w:val="00BB540C"/>
    <w:rsid w:val="00BB5F70"/>
    <w:rsid w:val="00BC0989"/>
    <w:rsid w:val="00BC2126"/>
    <w:rsid w:val="00BC36D8"/>
    <w:rsid w:val="00BC37AE"/>
    <w:rsid w:val="00BC508A"/>
    <w:rsid w:val="00BC5A73"/>
    <w:rsid w:val="00BC5BCA"/>
    <w:rsid w:val="00BD374D"/>
    <w:rsid w:val="00BD4270"/>
    <w:rsid w:val="00BD7746"/>
    <w:rsid w:val="00BE24FC"/>
    <w:rsid w:val="00BE5609"/>
    <w:rsid w:val="00BE6635"/>
    <w:rsid w:val="00BE6DCA"/>
    <w:rsid w:val="00BF218D"/>
    <w:rsid w:val="00BF3BCE"/>
    <w:rsid w:val="00BF4D54"/>
    <w:rsid w:val="00BF5F6A"/>
    <w:rsid w:val="00BF67CE"/>
    <w:rsid w:val="00BF7FC9"/>
    <w:rsid w:val="00C00E84"/>
    <w:rsid w:val="00C00F86"/>
    <w:rsid w:val="00C02358"/>
    <w:rsid w:val="00C0653E"/>
    <w:rsid w:val="00C070C1"/>
    <w:rsid w:val="00C15690"/>
    <w:rsid w:val="00C1585F"/>
    <w:rsid w:val="00C1610F"/>
    <w:rsid w:val="00C202C1"/>
    <w:rsid w:val="00C2443E"/>
    <w:rsid w:val="00C26111"/>
    <w:rsid w:val="00C27B00"/>
    <w:rsid w:val="00C303AD"/>
    <w:rsid w:val="00C31997"/>
    <w:rsid w:val="00C35976"/>
    <w:rsid w:val="00C35ACD"/>
    <w:rsid w:val="00C36927"/>
    <w:rsid w:val="00C41693"/>
    <w:rsid w:val="00C41DA7"/>
    <w:rsid w:val="00C43B3D"/>
    <w:rsid w:val="00C43E73"/>
    <w:rsid w:val="00C44150"/>
    <w:rsid w:val="00C45D86"/>
    <w:rsid w:val="00C46010"/>
    <w:rsid w:val="00C46C95"/>
    <w:rsid w:val="00C46E0D"/>
    <w:rsid w:val="00C4721A"/>
    <w:rsid w:val="00C5052C"/>
    <w:rsid w:val="00C5054C"/>
    <w:rsid w:val="00C507B5"/>
    <w:rsid w:val="00C50E17"/>
    <w:rsid w:val="00C535D0"/>
    <w:rsid w:val="00C5384F"/>
    <w:rsid w:val="00C60E49"/>
    <w:rsid w:val="00C62E66"/>
    <w:rsid w:val="00C63AB9"/>
    <w:rsid w:val="00C63D15"/>
    <w:rsid w:val="00C63EA4"/>
    <w:rsid w:val="00C70AB5"/>
    <w:rsid w:val="00C70BED"/>
    <w:rsid w:val="00C71C7E"/>
    <w:rsid w:val="00C72D11"/>
    <w:rsid w:val="00C7400E"/>
    <w:rsid w:val="00C75819"/>
    <w:rsid w:val="00C76DFA"/>
    <w:rsid w:val="00C8060A"/>
    <w:rsid w:val="00C821DD"/>
    <w:rsid w:val="00C82F66"/>
    <w:rsid w:val="00C8625F"/>
    <w:rsid w:val="00C87074"/>
    <w:rsid w:val="00C91E16"/>
    <w:rsid w:val="00C9400B"/>
    <w:rsid w:val="00C94141"/>
    <w:rsid w:val="00C95886"/>
    <w:rsid w:val="00C96276"/>
    <w:rsid w:val="00CA4E15"/>
    <w:rsid w:val="00CA508A"/>
    <w:rsid w:val="00CA7AB9"/>
    <w:rsid w:val="00CB2803"/>
    <w:rsid w:val="00CB33FB"/>
    <w:rsid w:val="00CB51BF"/>
    <w:rsid w:val="00CC1C54"/>
    <w:rsid w:val="00CC2075"/>
    <w:rsid w:val="00CC4CC7"/>
    <w:rsid w:val="00CC663C"/>
    <w:rsid w:val="00CC7631"/>
    <w:rsid w:val="00CC7B2C"/>
    <w:rsid w:val="00CD0DF0"/>
    <w:rsid w:val="00CD63AA"/>
    <w:rsid w:val="00CD63B5"/>
    <w:rsid w:val="00CE01A5"/>
    <w:rsid w:val="00CE2966"/>
    <w:rsid w:val="00CE2EE8"/>
    <w:rsid w:val="00CE3BD0"/>
    <w:rsid w:val="00CF1993"/>
    <w:rsid w:val="00CF1ED7"/>
    <w:rsid w:val="00CF3583"/>
    <w:rsid w:val="00CF5A4F"/>
    <w:rsid w:val="00D00F79"/>
    <w:rsid w:val="00D02213"/>
    <w:rsid w:val="00D03D06"/>
    <w:rsid w:val="00D17A1E"/>
    <w:rsid w:val="00D17A80"/>
    <w:rsid w:val="00D2053A"/>
    <w:rsid w:val="00D205D3"/>
    <w:rsid w:val="00D20DC4"/>
    <w:rsid w:val="00D21A29"/>
    <w:rsid w:val="00D221E0"/>
    <w:rsid w:val="00D235FD"/>
    <w:rsid w:val="00D26591"/>
    <w:rsid w:val="00D30171"/>
    <w:rsid w:val="00D3159E"/>
    <w:rsid w:val="00D32AD1"/>
    <w:rsid w:val="00D41A59"/>
    <w:rsid w:val="00D4293A"/>
    <w:rsid w:val="00D42BDA"/>
    <w:rsid w:val="00D452F2"/>
    <w:rsid w:val="00D45E1A"/>
    <w:rsid w:val="00D46584"/>
    <w:rsid w:val="00D46F35"/>
    <w:rsid w:val="00D50486"/>
    <w:rsid w:val="00D52C59"/>
    <w:rsid w:val="00D52D08"/>
    <w:rsid w:val="00D55C1A"/>
    <w:rsid w:val="00D60727"/>
    <w:rsid w:val="00D70A6B"/>
    <w:rsid w:val="00D72A1B"/>
    <w:rsid w:val="00D74612"/>
    <w:rsid w:val="00D74F06"/>
    <w:rsid w:val="00D75A1B"/>
    <w:rsid w:val="00D75B0F"/>
    <w:rsid w:val="00D75CD3"/>
    <w:rsid w:val="00D77B85"/>
    <w:rsid w:val="00D8135D"/>
    <w:rsid w:val="00D8303C"/>
    <w:rsid w:val="00D836B4"/>
    <w:rsid w:val="00D83CD3"/>
    <w:rsid w:val="00D8604E"/>
    <w:rsid w:val="00D87ABC"/>
    <w:rsid w:val="00D94B35"/>
    <w:rsid w:val="00D95237"/>
    <w:rsid w:val="00D972C3"/>
    <w:rsid w:val="00D978CE"/>
    <w:rsid w:val="00D978DE"/>
    <w:rsid w:val="00D97931"/>
    <w:rsid w:val="00DA2364"/>
    <w:rsid w:val="00DA382F"/>
    <w:rsid w:val="00DA55AB"/>
    <w:rsid w:val="00DA617B"/>
    <w:rsid w:val="00DA6C16"/>
    <w:rsid w:val="00DB3584"/>
    <w:rsid w:val="00DB57ED"/>
    <w:rsid w:val="00DB62F9"/>
    <w:rsid w:val="00DB67D9"/>
    <w:rsid w:val="00DB7F9B"/>
    <w:rsid w:val="00DC11EA"/>
    <w:rsid w:val="00DC6042"/>
    <w:rsid w:val="00DC7D50"/>
    <w:rsid w:val="00DD2217"/>
    <w:rsid w:val="00DD3CDB"/>
    <w:rsid w:val="00DE4319"/>
    <w:rsid w:val="00DE7F65"/>
    <w:rsid w:val="00DF2006"/>
    <w:rsid w:val="00DF3BFD"/>
    <w:rsid w:val="00DF4E46"/>
    <w:rsid w:val="00DF6EF1"/>
    <w:rsid w:val="00E03E90"/>
    <w:rsid w:val="00E0413C"/>
    <w:rsid w:val="00E04B31"/>
    <w:rsid w:val="00E06657"/>
    <w:rsid w:val="00E0710B"/>
    <w:rsid w:val="00E10117"/>
    <w:rsid w:val="00E10CFE"/>
    <w:rsid w:val="00E10E4A"/>
    <w:rsid w:val="00E11A27"/>
    <w:rsid w:val="00E11CDB"/>
    <w:rsid w:val="00E13E3A"/>
    <w:rsid w:val="00E1475E"/>
    <w:rsid w:val="00E179EC"/>
    <w:rsid w:val="00E17F21"/>
    <w:rsid w:val="00E20B03"/>
    <w:rsid w:val="00E24F5C"/>
    <w:rsid w:val="00E2634D"/>
    <w:rsid w:val="00E30C87"/>
    <w:rsid w:val="00E315B7"/>
    <w:rsid w:val="00E3234F"/>
    <w:rsid w:val="00E35135"/>
    <w:rsid w:val="00E35EEB"/>
    <w:rsid w:val="00E3755B"/>
    <w:rsid w:val="00E404CC"/>
    <w:rsid w:val="00E428B1"/>
    <w:rsid w:val="00E4452C"/>
    <w:rsid w:val="00E51D7D"/>
    <w:rsid w:val="00E5212A"/>
    <w:rsid w:val="00E53051"/>
    <w:rsid w:val="00E53C71"/>
    <w:rsid w:val="00E60C17"/>
    <w:rsid w:val="00E61B49"/>
    <w:rsid w:val="00E61BBE"/>
    <w:rsid w:val="00E62568"/>
    <w:rsid w:val="00E632BC"/>
    <w:rsid w:val="00E71FD5"/>
    <w:rsid w:val="00E72E6B"/>
    <w:rsid w:val="00E72ED4"/>
    <w:rsid w:val="00E806E0"/>
    <w:rsid w:val="00E80A85"/>
    <w:rsid w:val="00E80E17"/>
    <w:rsid w:val="00E814C0"/>
    <w:rsid w:val="00E81C78"/>
    <w:rsid w:val="00E82D61"/>
    <w:rsid w:val="00E84171"/>
    <w:rsid w:val="00E84C7C"/>
    <w:rsid w:val="00E84EAC"/>
    <w:rsid w:val="00E85138"/>
    <w:rsid w:val="00E85E4E"/>
    <w:rsid w:val="00E86057"/>
    <w:rsid w:val="00E924FB"/>
    <w:rsid w:val="00E92C80"/>
    <w:rsid w:val="00E966F7"/>
    <w:rsid w:val="00E9729A"/>
    <w:rsid w:val="00EA0D00"/>
    <w:rsid w:val="00EA0D3E"/>
    <w:rsid w:val="00EA2C84"/>
    <w:rsid w:val="00EA37C0"/>
    <w:rsid w:val="00EA478C"/>
    <w:rsid w:val="00EA7C02"/>
    <w:rsid w:val="00EB5BC4"/>
    <w:rsid w:val="00EB71F6"/>
    <w:rsid w:val="00EC19A1"/>
    <w:rsid w:val="00EC41B9"/>
    <w:rsid w:val="00EC45A1"/>
    <w:rsid w:val="00ED4794"/>
    <w:rsid w:val="00ED528B"/>
    <w:rsid w:val="00ED5C1C"/>
    <w:rsid w:val="00ED6324"/>
    <w:rsid w:val="00ED7E49"/>
    <w:rsid w:val="00EE1655"/>
    <w:rsid w:val="00EE1E2E"/>
    <w:rsid w:val="00EE3CFB"/>
    <w:rsid w:val="00EE49A0"/>
    <w:rsid w:val="00EE4B57"/>
    <w:rsid w:val="00EE4F1E"/>
    <w:rsid w:val="00EE544A"/>
    <w:rsid w:val="00EE5744"/>
    <w:rsid w:val="00EF1C77"/>
    <w:rsid w:val="00EF6E42"/>
    <w:rsid w:val="00F00C1E"/>
    <w:rsid w:val="00F021A1"/>
    <w:rsid w:val="00F039D4"/>
    <w:rsid w:val="00F05D87"/>
    <w:rsid w:val="00F111DC"/>
    <w:rsid w:val="00F12502"/>
    <w:rsid w:val="00F20148"/>
    <w:rsid w:val="00F2316B"/>
    <w:rsid w:val="00F2373B"/>
    <w:rsid w:val="00F260AD"/>
    <w:rsid w:val="00F27495"/>
    <w:rsid w:val="00F2766A"/>
    <w:rsid w:val="00F27A1E"/>
    <w:rsid w:val="00F40CD1"/>
    <w:rsid w:val="00F41438"/>
    <w:rsid w:val="00F41AA4"/>
    <w:rsid w:val="00F41E18"/>
    <w:rsid w:val="00F46447"/>
    <w:rsid w:val="00F5198A"/>
    <w:rsid w:val="00F5347D"/>
    <w:rsid w:val="00F5436F"/>
    <w:rsid w:val="00F54ABF"/>
    <w:rsid w:val="00F54B13"/>
    <w:rsid w:val="00F555A0"/>
    <w:rsid w:val="00F55813"/>
    <w:rsid w:val="00F56E89"/>
    <w:rsid w:val="00F570C5"/>
    <w:rsid w:val="00F57351"/>
    <w:rsid w:val="00F575D7"/>
    <w:rsid w:val="00F60166"/>
    <w:rsid w:val="00F64006"/>
    <w:rsid w:val="00F64F6F"/>
    <w:rsid w:val="00F652CD"/>
    <w:rsid w:val="00F67241"/>
    <w:rsid w:val="00F67BFB"/>
    <w:rsid w:val="00F71908"/>
    <w:rsid w:val="00F72AD3"/>
    <w:rsid w:val="00F72CCD"/>
    <w:rsid w:val="00F73934"/>
    <w:rsid w:val="00F74666"/>
    <w:rsid w:val="00F762F9"/>
    <w:rsid w:val="00F7667E"/>
    <w:rsid w:val="00F76936"/>
    <w:rsid w:val="00F8287B"/>
    <w:rsid w:val="00F845FF"/>
    <w:rsid w:val="00F85E3D"/>
    <w:rsid w:val="00F87B48"/>
    <w:rsid w:val="00F928F1"/>
    <w:rsid w:val="00F942C9"/>
    <w:rsid w:val="00F96C7F"/>
    <w:rsid w:val="00F97C04"/>
    <w:rsid w:val="00FA2C45"/>
    <w:rsid w:val="00FA347C"/>
    <w:rsid w:val="00FA3E68"/>
    <w:rsid w:val="00FA5504"/>
    <w:rsid w:val="00FA6971"/>
    <w:rsid w:val="00FA71C3"/>
    <w:rsid w:val="00FB38DA"/>
    <w:rsid w:val="00FB390C"/>
    <w:rsid w:val="00FB66D6"/>
    <w:rsid w:val="00FB67F3"/>
    <w:rsid w:val="00FB6895"/>
    <w:rsid w:val="00FB6D6D"/>
    <w:rsid w:val="00FB76F3"/>
    <w:rsid w:val="00FC0B34"/>
    <w:rsid w:val="00FC1FF6"/>
    <w:rsid w:val="00FC3951"/>
    <w:rsid w:val="00FC42D3"/>
    <w:rsid w:val="00FC4B45"/>
    <w:rsid w:val="00FC5C2F"/>
    <w:rsid w:val="00FD1B58"/>
    <w:rsid w:val="00FD2EB6"/>
    <w:rsid w:val="00FD2F26"/>
    <w:rsid w:val="00FD790D"/>
    <w:rsid w:val="00FD7AD4"/>
    <w:rsid w:val="00FD7D9A"/>
    <w:rsid w:val="00FE0D57"/>
    <w:rsid w:val="00FE17FA"/>
    <w:rsid w:val="00FE1A71"/>
    <w:rsid w:val="00FE2098"/>
    <w:rsid w:val="00FE2C86"/>
    <w:rsid w:val="00FE30BE"/>
    <w:rsid w:val="00FE3949"/>
    <w:rsid w:val="00FF3F41"/>
    <w:rsid w:val="00FF77C7"/>
    <w:rsid w:val="00FF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E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G. Lazear</dc:creator>
  <cp:lastModifiedBy>Richard G. Lazear</cp:lastModifiedBy>
  <cp:revision>22</cp:revision>
  <dcterms:created xsi:type="dcterms:W3CDTF">2014-12-08T06:35:00Z</dcterms:created>
  <dcterms:modified xsi:type="dcterms:W3CDTF">2014-12-08T08:21:00Z</dcterms:modified>
</cp:coreProperties>
</file>